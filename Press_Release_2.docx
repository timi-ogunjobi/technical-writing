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CC50A" w14:textId="77777777" w:rsidR="00610E90" w:rsidRPr="00BB1DBB" w:rsidRDefault="00662AFE" w:rsidP="00BB1DBB">
      <w:pPr>
        <w:pStyle w:val="Date"/>
      </w:pPr>
      <w:sdt>
        <w:sdtPr>
          <w:alias w:val="For release:"/>
          <w:tag w:val="For release:"/>
          <w:id w:val="1808504415"/>
          <w:placeholder>
            <w:docPart w:val="CCB165C265D049D689B30FC8F6D8C10F"/>
          </w:placeholder>
          <w:temporary/>
          <w:showingPlcHdr/>
          <w15:appearance w15:val="hidden"/>
        </w:sdtPr>
        <w:sdtEndPr/>
        <w:sdtContent>
          <w:r w:rsidR="00C322B7" w:rsidRPr="00BB1DBB">
            <w:t>For Release</w:t>
          </w:r>
        </w:sdtContent>
      </w:sdt>
      <w:r w:rsidR="006F1CED" w:rsidRPr="00BB1DBB">
        <w:t xml:space="preserve"> </w:t>
      </w:r>
      <w:sdt>
        <w:sdtPr>
          <w:alias w:val="Enter time:"/>
          <w:tag w:val="Enter time:"/>
          <w:id w:val="894537114"/>
          <w:placeholder>
            <w:docPart w:val="DB0AFACF34C84604A2733E28560D38E5"/>
          </w:placeholder>
          <w:temporary/>
          <w:showingPlcHdr/>
          <w15:appearance w15:val="hidden"/>
        </w:sdtPr>
        <w:sdtEndPr/>
        <w:sdtContent>
          <w:r w:rsidR="00BB1DBB">
            <w:t>Time</w:t>
          </w:r>
        </w:sdtContent>
      </w:sdt>
    </w:p>
    <w:sdt>
      <w:sdtPr>
        <w:alias w:val="Enter date:"/>
        <w:tag w:val="Enter date:"/>
        <w:id w:val="894537236"/>
        <w:placeholder>
          <w:docPart w:val="49027BA4EBAD4721A3370BF5E3B69A25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 w:multiLine="1"/>
      </w:sdtPr>
      <w:sdtEndPr/>
      <w:sdtContent>
        <w:p w14:paraId="422010FC" w14:textId="77777777" w:rsidR="00610E90" w:rsidRPr="00BB1DBB" w:rsidRDefault="00F333C1" w:rsidP="00BB1DBB">
          <w:pPr>
            <w:pStyle w:val="Date"/>
          </w:pPr>
          <w:r>
            <w:t>Date</w:t>
          </w:r>
        </w:p>
      </w:sdtContent>
    </w:sdt>
    <w:p w14:paraId="6338733A" w14:textId="77777777" w:rsidR="00A75554" w:rsidRPr="00A75554" w:rsidRDefault="00662AFE" w:rsidP="00A75554">
      <w:pPr>
        <w:pStyle w:val="Title"/>
      </w:pPr>
      <w:sdt>
        <w:sdtPr>
          <w:alias w:val="Enter company name:"/>
          <w:tag w:val="Enter company name:"/>
          <w:id w:val="894537170"/>
          <w:placeholder>
            <w:docPart w:val="0564D7D8F3D24DB281DF4DAF1675DBFA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/>
        <w:sdtContent>
          <w:r w:rsidR="00BB1DBB">
            <w:t>Company Name</w:t>
          </w:r>
        </w:sdtContent>
      </w:sdt>
      <w:r w:rsidR="00E61D92">
        <w:t xml:space="preserve"> </w:t>
      </w:r>
      <w:sdt>
        <w:sdtPr>
          <w:alias w:val="Enter title:"/>
          <w:tag w:val="Enter title:"/>
          <w:id w:val="-570119040"/>
          <w:placeholder>
            <w:docPart w:val="B3A7FB55F20F48E2BD0AA2D82A1BDA68"/>
          </w:placeholder>
          <w:temporary/>
          <w:showingPlcHdr/>
          <w15:appearance w15:val="hidden"/>
        </w:sdtPr>
        <w:sdtEndPr/>
        <w:sdtContent>
          <w:r w:rsidR="00A34218" w:rsidRPr="00BB1DBB">
            <w:t xml:space="preserve">Announces </w:t>
          </w:r>
          <w:r w:rsidR="00A34218">
            <w:t>Availability of</w:t>
          </w:r>
        </w:sdtContent>
      </w:sdt>
      <w:r w:rsidR="008C6184">
        <w:t xml:space="preserve"> </w:t>
      </w:r>
      <w:sdt>
        <w:sdtPr>
          <w:alias w:val="Enter product:"/>
          <w:tag w:val="Enter product:"/>
          <w:id w:val="1238129331"/>
          <w:placeholder>
            <w:docPart w:val="9EF73ACF98F5484CB5E235C9C4F59123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56314D">
            <w:t>Product</w:t>
          </w:r>
        </w:sdtContent>
      </w:sdt>
    </w:p>
    <w:sdt>
      <w:sdtPr>
        <w:alias w:val="Enter subtitle:"/>
        <w:tag w:val="Enter subtitle:"/>
        <w:id w:val="894537208"/>
        <w:placeholder>
          <w:docPart w:val="669BFC69712F452FAA455779414FEAE3"/>
        </w:placeholder>
        <w:temporary/>
        <w:showingPlcHdr/>
        <w15:appearance w15:val="hidden"/>
      </w:sdtPr>
      <w:sdtEndPr/>
      <w:sdtContent>
        <w:p w14:paraId="07A9768E" w14:textId="77777777" w:rsidR="00610E90" w:rsidRPr="00BB1DBB" w:rsidRDefault="00F333C1" w:rsidP="00BB1DBB">
          <w:pPr>
            <w:pStyle w:val="Subtitle"/>
          </w:pPr>
          <w:r>
            <w:t>Subtitle</w:t>
          </w:r>
        </w:p>
      </w:sdtContent>
    </w:sdt>
    <w:p w14:paraId="0B35CA14" w14:textId="77777777" w:rsidR="00466633" w:rsidRPr="00A34713" w:rsidRDefault="00662AFE" w:rsidP="00A34713">
      <w:sdt>
        <w:sdtPr>
          <w:rPr>
            <w:rStyle w:val="Strong"/>
          </w:rPr>
          <w:alias w:val="Enter city:"/>
          <w:tag w:val="Enter city:"/>
          <w:id w:val="894537252"/>
          <w:placeholder>
            <w:docPart w:val="22EC004E373B4ED18341F97F7F772129"/>
          </w:placeholder>
          <w:temporary/>
          <w:showingPlcHdr/>
          <w15:appearance w15:val="hidden"/>
        </w:sdtPr>
        <w:sdtEndPr>
          <w:rPr>
            <w:rStyle w:val="Strong"/>
          </w:rPr>
        </w:sdtEndPr>
        <w:sdtContent>
          <w:r w:rsidR="00F333C1">
            <w:rPr>
              <w:rStyle w:val="Strong"/>
            </w:rPr>
            <w:t>City</w:t>
          </w:r>
        </w:sdtContent>
      </w:sdt>
      <w:r w:rsidR="006F1CED" w:rsidRPr="00F333C1">
        <w:rPr>
          <w:rStyle w:val="Strong"/>
        </w:rPr>
        <w:t>—</w:t>
      </w:r>
      <w:r w:rsidR="00F333C1" w:rsidRPr="00F333C1">
        <w:rPr>
          <w:rStyle w:val="Strong"/>
        </w:rPr>
        <w:t xml:space="preserve"> </w:t>
      </w:r>
      <w:sdt>
        <w:sdtPr>
          <w:rPr>
            <w:rStyle w:val="Strong"/>
          </w:rPr>
          <w:alias w:val="Date:"/>
          <w:tag w:val="Date:"/>
          <w:id w:val="894537250"/>
          <w:placeholder>
            <w:docPart w:val="881BA3B56818401CB738F75630BC1F9E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hidden"/>
          <w:text w:multiLine="1"/>
        </w:sdtPr>
        <w:sdtEndPr>
          <w:rPr>
            <w:rStyle w:val="Strong"/>
          </w:rPr>
        </w:sdtEndPr>
        <w:sdtContent>
          <w:r w:rsidR="00F333C1" w:rsidRPr="00F333C1">
            <w:rPr>
              <w:rStyle w:val="Strong"/>
            </w:rPr>
            <w:t>Date</w:t>
          </w:r>
        </w:sdtContent>
      </w:sdt>
      <w:r w:rsidR="00F333C1">
        <w:rPr>
          <w:b/>
          <w:bCs/>
        </w:rPr>
        <w:t xml:space="preserve"> </w:t>
      </w:r>
      <w:r w:rsidR="006F1CED" w:rsidRPr="003128FF">
        <w:rPr>
          <w:rStyle w:val="Strong"/>
        </w:rPr>
        <w:t>—</w:t>
      </w:r>
      <w:r w:rsidR="00466633" w:rsidRPr="003128FF">
        <w:rPr>
          <w:rStyle w:val="Strong"/>
        </w:rPr>
        <w:t xml:space="preserve"> </w:t>
      </w:r>
      <w:sdt>
        <w:sdtPr>
          <w:alias w:val="Enter paragraph text:"/>
          <w:tag w:val="Enter paragraph text:"/>
          <w:id w:val="669452292"/>
          <w:placeholder>
            <w:docPart w:val="B834119D4812454AA42B31855847C207"/>
          </w:placeholder>
          <w:temporary/>
          <w:showingPlcHdr/>
          <w15:appearance w15:val="hidden"/>
        </w:sdtPr>
        <w:sdtEndPr/>
        <w:sdtContent>
          <w:r w:rsidR="00C322B7" w:rsidRPr="003128FF">
            <w:t>Today at the</w:t>
          </w:r>
        </w:sdtContent>
      </w:sdt>
      <w:r w:rsidR="00F11892" w:rsidRPr="003128FF">
        <w:t xml:space="preserve"> </w:t>
      </w:r>
      <w:sdt>
        <w:sdtPr>
          <w:alias w:val="Enter event:"/>
          <w:tag w:val="Enter event:"/>
          <w:id w:val="-1285724410"/>
          <w:placeholder>
            <w:docPart w:val="DF19E3C7794F4168B9D9CDD9CF94552C"/>
          </w:placeholder>
          <w:temporary/>
          <w:showingPlcHdr/>
          <w15:appearance w15:val="hidden"/>
        </w:sdtPr>
        <w:sdtEndPr/>
        <w:sdtContent>
          <w:r w:rsidR="00F11892" w:rsidRPr="003128FF">
            <w:t>Event</w:t>
          </w:r>
        </w:sdtContent>
      </w:sdt>
      <w:r w:rsidR="00466633" w:rsidRPr="003128FF">
        <w:t>,</w:t>
      </w:r>
      <w:r w:rsidR="00466633">
        <w:t xml:space="preserve"> </w:t>
      </w:r>
      <w:sdt>
        <w:sdtPr>
          <w:alias w:val="Company name:"/>
          <w:tag w:val="Company name:"/>
          <w:id w:val="894537360"/>
          <w:placeholder>
            <w:docPart w:val="3122C88415494D98A27121CCD58EFD99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/>
        <w:sdtContent>
          <w:r w:rsidR="008C6184" w:rsidRPr="008C6184">
            <w:t>Company Name</w:t>
          </w:r>
        </w:sdtContent>
      </w:sdt>
      <w:r w:rsidR="00E61D92">
        <w:t xml:space="preserve"> </w:t>
      </w:r>
      <w:sdt>
        <w:sdtPr>
          <w:alias w:val="Enter paragraph text:"/>
          <w:tag w:val="Enter paragraph text:"/>
          <w:id w:val="539636823"/>
          <w:placeholder>
            <w:docPart w:val="F979E2003058466F941A273155B3368B"/>
          </w:placeholder>
          <w:temporary/>
          <w:showingPlcHdr/>
          <w15:appearance w15:val="hidden"/>
        </w:sdtPr>
        <w:sdtEndPr/>
        <w:sdtContent>
          <w:r w:rsidR="00C322B7">
            <w:t>announced immediate availability of</w:t>
          </w:r>
        </w:sdtContent>
      </w:sdt>
      <w:r w:rsidR="00A75554">
        <w:t xml:space="preserve"> </w:t>
      </w:r>
      <w:sdt>
        <w:sdtPr>
          <w:alias w:val="Product:"/>
          <w:tag w:val="Product:"/>
          <w:id w:val="1848823895"/>
          <w:placeholder>
            <w:docPart w:val="B8FE61AF33D84D3AAE10FB366F62C623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56314D">
            <w:t>Product</w:t>
          </w:r>
        </w:sdtContent>
      </w:sdt>
      <w:r w:rsidR="00466633">
        <w:t xml:space="preserve">, </w:t>
      </w:r>
      <w:sdt>
        <w:sdtPr>
          <w:alias w:val="Enter paragraph text:"/>
          <w:tag w:val="Enter paragraph text:"/>
          <w:id w:val="966623620"/>
          <w:placeholder>
            <w:docPart w:val="A2FCCB45082F41AF98DFC799B8AD24E9"/>
          </w:placeholder>
          <w:temporary/>
          <w:showingPlcHdr/>
          <w15:appearance w15:val="hidden"/>
        </w:sdtPr>
        <w:sdtEndPr/>
        <w:sdtContent>
          <w:r w:rsidR="00C322B7">
            <w:t>enabling owners of version</w:t>
          </w:r>
        </w:sdtContent>
      </w:sdt>
      <w:r w:rsidR="00466633">
        <w:t xml:space="preserve"> </w:t>
      </w:r>
      <w:sdt>
        <w:sdtPr>
          <w:alias w:val="Enter number:"/>
          <w:tag w:val="Enter number:"/>
          <w:id w:val="894537385"/>
          <w:placeholder>
            <w:docPart w:val="EE2FD82A7FD74488A7EB4A894F177E8B"/>
          </w:placeholder>
          <w:temporary/>
          <w:showingPlcHdr/>
          <w15:appearance w15:val="hidden"/>
        </w:sdtPr>
        <w:sdtEndPr/>
        <w:sdtContent>
          <w:r w:rsidR="008C6184" w:rsidRPr="002D3815">
            <w:rPr>
              <w:rStyle w:val="SubtleReference"/>
            </w:rPr>
            <w:t>number</w:t>
          </w:r>
        </w:sdtContent>
      </w:sdt>
      <w:r w:rsidR="00466633">
        <w:t xml:space="preserve"> </w:t>
      </w:r>
      <w:sdt>
        <w:sdtPr>
          <w:alias w:val="Enter paragraph text:"/>
          <w:tag w:val="Enter paragraph text:"/>
          <w:id w:val="-1369604583"/>
          <w:placeholder>
            <w:docPart w:val="DC7DF294B01E4EFAACD0EC89CAED2EFF"/>
          </w:placeholder>
          <w:temporary/>
          <w:showingPlcHdr/>
          <w15:appearance w15:val="hidden"/>
        </w:sdtPr>
        <w:sdtEndPr/>
        <w:sdtContent>
          <w:r w:rsidR="00C322B7">
            <w:t>to immediately upgrade to the latest release.</w:t>
          </w:r>
        </w:sdtContent>
      </w:sdt>
    </w:p>
    <w:p w14:paraId="2996265A" w14:textId="77777777" w:rsidR="00466633" w:rsidRDefault="008C6184" w:rsidP="00466633">
      <w:r>
        <w:t>“</w:t>
      </w:r>
      <w:sdt>
        <w:sdtPr>
          <w:alias w:val="Enter quote:"/>
          <w:tag w:val="Enter quote:"/>
          <w:id w:val="894537414"/>
          <w:placeholder>
            <w:docPart w:val="0B746D306B824EB089600CD79E1A53DE"/>
          </w:placeholder>
          <w:temporary/>
          <w:showingPlcHdr/>
          <w15:appearance w15:val="hidden"/>
        </w:sdtPr>
        <w:sdtEndPr/>
        <w:sdtContent>
          <w:r w:rsidRPr="002D3815">
            <w:rPr>
              <w:rStyle w:val="SubtleReference"/>
            </w:rPr>
            <w:t>Product-related quote</w:t>
          </w:r>
        </w:sdtContent>
      </w:sdt>
      <w:r w:rsidR="00466633">
        <w:t xml:space="preserve">,” </w:t>
      </w:r>
      <w:sdt>
        <w:sdtPr>
          <w:alias w:val="Enter paragraph text:"/>
          <w:tag w:val="Enter paragraph text:"/>
          <w:id w:val="-463428096"/>
          <w:placeholder>
            <w:docPart w:val="9519FEBB7AFA44D3843114E8AE2905B5"/>
          </w:placeholder>
          <w:temporary/>
          <w:showingPlcHdr/>
          <w15:appearance w15:val="hidden"/>
        </w:sdtPr>
        <w:sdtEndPr/>
        <w:sdtContent>
          <w:r w:rsidR="00C322B7">
            <w:t>said</w:t>
          </w:r>
        </w:sdtContent>
      </w:sdt>
      <w:r w:rsidR="00466633">
        <w:t xml:space="preserve"> </w:t>
      </w:r>
      <w:sdt>
        <w:sdtPr>
          <w:alias w:val="Enter employee name:"/>
          <w:tag w:val="Enter employee name:"/>
          <w:id w:val="894537441"/>
          <w:placeholder>
            <w:docPart w:val="ECB5DBBD27424779822A364926D832BE"/>
          </w:placeholder>
          <w:temporary/>
          <w:showingPlcHdr/>
          <w15:appearance w15:val="hidden"/>
        </w:sdtPr>
        <w:sdtEndPr/>
        <w:sdtContent>
          <w:r w:rsidRPr="002D3815">
            <w:rPr>
              <w:rStyle w:val="SubtleReference"/>
            </w:rPr>
            <w:t>Employee Name</w:t>
          </w:r>
        </w:sdtContent>
      </w:sdt>
      <w:r>
        <w:t xml:space="preserve">, </w:t>
      </w:r>
      <w:sdt>
        <w:sdtPr>
          <w:alias w:val="Enter job title:"/>
          <w:tag w:val="Enter job title:"/>
          <w:id w:val="894537468"/>
          <w:placeholder>
            <w:docPart w:val="6547BE2BF1404F44B8DD4D9B6EBFE216"/>
          </w:placeholder>
          <w:temporary/>
          <w:showingPlcHdr/>
          <w15:appearance w15:val="hidden"/>
        </w:sdtPr>
        <w:sdtEndPr/>
        <w:sdtContent>
          <w:r w:rsidRPr="002D3815">
            <w:rPr>
              <w:rStyle w:val="SubtleReference"/>
            </w:rPr>
            <w:t>Job Title</w:t>
          </w:r>
        </w:sdtContent>
      </w:sdt>
      <w:r w:rsidR="00466633">
        <w:t xml:space="preserve"> </w:t>
      </w:r>
      <w:sdt>
        <w:sdtPr>
          <w:alias w:val="Enter paragraph text:"/>
          <w:tag w:val="Enter paragraph text:"/>
          <w:id w:val="-1632395294"/>
          <w:placeholder>
            <w:docPart w:val="7AAC3DA794B24CB68544369DF5BFCC5F"/>
          </w:placeholder>
          <w:temporary/>
          <w:showingPlcHdr/>
          <w15:appearance w15:val="hidden"/>
        </w:sdtPr>
        <w:sdtEndPr/>
        <w:sdtContent>
          <w:r w:rsidR="00C322B7">
            <w:t>at</w:t>
          </w:r>
        </w:sdtContent>
      </w:sdt>
      <w:r w:rsidR="00466633">
        <w:t xml:space="preserve"> </w:t>
      </w:r>
      <w:sdt>
        <w:sdtPr>
          <w:alias w:val="Company name:"/>
          <w:tag w:val="Company name:"/>
          <w:id w:val="894537496"/>
          <w:placeholder>
            <w:docPart w:val="4062D0C23FFA46ADB5BB72C03E968DF0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/>
        <w:sdtContent>
          <w:r w:rsidRPr="008C6184">
            <w:t>Company Name</w:t>
          </w:r>
        </w:sdtContent>
      </w:sdt>
      <w:r w:rsidR="00466633">
        <w:t>.</w:t>
      </w:r>
    </w:p>
    <w:p w14:paraId="004A104F" w14:textId="77777777" w:rsidR="00466633" w:rsidRPr="00BB1DBB" w:rsidRDefault="00662AFE" w:rsidP="00466633">
      <w:pPr>
        <w:pStyle w:val="Heading1"/>
      </w:pPr>
      <w:sdt>
        <w:sdtPr>
          <w:alias w:val="Enter Heading 1:"/>
          <w:tag w:val="Enter Heading 1:"/>
          <w:id w:val="1825304973"/>
          <w:placeholder>
            <w:docPart w:val="8E999602891B464282463D7C27780EA7"/>
          </w:placeholder>
          <w:temporary/>
          <w:showingPlcHdr/>
          <w15:appearance w15:val="hidden"/>
        </w:sdtPr>
        <w:sdtEndPr/>
        <w:sdtContent>
          <w:r w:rsidR="00A058ED">
            <w:t>Positive Customer Impact</w:t>
          </w:r>
        </w:sdtContent>
      </w:sdt>
    </w:p>
    <w:p w14:paraId="3460505C" w14:textId="77777777" w:rsidR="00466633" w:rsidRDefault="00662AFE" w:rsidP="00466633">
      <w:sdt>
        <w:sdtPr>
          <w:alias w:val="Enter paragraph text:"/>
          <w:tag w:val="Enter paragraph text:"/>
          <w:id w:val="1179934168"/>
          <w:placeholder>
            <w:docPart w:val="2638A9C599C34B278BBF5ED40115B76D"/>
          </w:placeholder>
          <w:temporary/>
          <w:showingPlcHdr/>
          <w15:appearance w15:val="hidden"/>
        </w:sdtPr>
        <w:sdtEndPr/>
        <w:sdtContent>
          <w:r w:rsidR="00A058ED">
            <w:t>Many customers have already benefited from deploying</w:t>
          </w:r>
        </w:sdtContent>
      </w:sdt>
      <w:r w:rsidR="00A75554">
        <w:t xml:space="preserve"> </w:t>
      </w:r>
      <w:sdt>
        <w:sdtPr>
          <w:alias w:val="Product:"/>
          <w:tag w:val="Product:"/>
          <w:id w:val="2138673166"/>
          <w:placeholder>
            <w:docPart w:val="4897FEAED3204BF0A9C65DF7804406BC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56314D">
            <w:t>Product</w:t>
          </w:r>
        </w:sdtContent>
      </w:sdt>
      <w:r w:rsidR="00466633">
        <w:t xml:space="preserve">. </w:t>
      </w:r>
      <w:sdt>
        <w:sdtPr>
          <w:alias w:val="Enter customer name:"/>
          <w:tag w:val="Enter customer name:"/>
          <w:id w:val="894537498"/>
          <w:placeholder>
            <w:docPart w:val="658F309D4DFE40939909D7FFF63A42BE"/>
          </w:placeholder>
          <w:showingPlcHdr/>
          <w:dataBinding w:prefixMappings="xmlns:ns0='http://schemas.microsoft.com/office/2006/coverPageProps' " w:xpath="/ns0:CoverPageProperties[1]/ns0:Abstract[1]" w:storeItemID="{55AF091B-3C7A-41E3-B477-F2FDAA23CFDA}"/>
          <w15:appearance w15:val="hidden"/>
          <w:text w:multiLine="1"/>
        </w:sdtPr>
        <w:sdtEndPr/>
        <w:sdtContent>
          <w:r w:rsidR="008C6184" w:rsidRPr="002D3815">
            <w:rPr>
              <w:rStyle w:val="SubtleReference"/>
            </w:rPr>
            <w:t>Customer Name</w:t>
          </w:r>
        </w:sdtContent>
      </w:sdt>
      <w:r w:rsidR="00466633">
        <w:t xml:space="preserve">, </w:t>
      </w:r>
      <w:sdt>
        <w:sdtPr>
          <w:alias w:val="Enter paragraph text:"/>
          <w:tag w:val="Enter paragraph text:"/>
          <w:id w:val="-1573810349"/>
          <w:placeholder>
            <w:docPart w:val="536C6A4E6DF546B1A4025D031ADBD04C"/>
          </w:placeholder>
          <w:temporary/>
          <w:showingPlcHdr/>
          <w15:appearance w15:val="hidden"/>
        </w:sdtPr>
        <w:sdtEndPr/>
        <w:sdtContent>
          <w:r w:rsidR="00A058ED">
            <w:t>a</w:t>
          </w:r>
        </w:sdtContent>
      </w:sdt>
      <w:r w:rsidR="008C6184">
        <w:t xml:space="preserve"> </w:t>
      </w:r>
      <w:sdt>
        <w:sdtPr>
          <w:alias w:val="Enter business type:"/>
          <w:tag w:val="Enter business type:"/>
          <w:id w:val="894537512"/>
          <w:placeholder>
            <w:docPart w:val="50F71E09CA5B490CAA2D03FF0D59FA93"/>
          </w:placeholder>
          <w:temporary/>
          <w:showingPlcHdr/>
          <w15:appearance w15:val="hidden"/>
        </w:sdtPr>
        <w:sdtEndPr/>
        <w:sdtContent>
          <w:r w:rsidR="008C6184" w:rsidRPr="002D3815">
            <w:rPr>
              <w:rStyle w:val="SubtleReference"/>
            </w:rPr>
            <w:t>business type</w:t>
          </w:r>
        </w:sdtContent>
      </w:sdt>
      <w:r w:rsidR="00466633">
        <w:t xml:space="preserve">, </w:t>
      </w:r>
      <w:sdt>
        <w:sdtPr>
          <w:alias w:val="Enter paragraph text:"/>
          <w:tag w:val="Enter paragraph text:"/>
          <w:id w:val="1189876922"/>
          <w:placeholder>
            <w:docPart w:val="8E270FF22CE64517BEC8D5BCBB37E919"/>
          </w:placeholder>
          <w:temporary/>
          <w:showingPlcHdr/>
          <w15:appearance w15:val="hidden"/>
        </w:sdtPr>
        <w:sdtEndPr/>
        <w:sdtContent>
          <w:r w:rsidR="00A058ED">
            <w:t>recently committed to deploying</w:t>
          </w:r>
        </w:sdtContent>
      </w:sdt>
      <w:r w:rsidR="00466633">
        <w:t xml:space="preserve"> </w:t>
      </w:r>
      <w:sdt>
        <w:sdtPr>
          <w:alias w:val="Product:"/>
          <w:tag w:val="Product:"/>
          <w:id w:val="1939410503"/>
          <w:placeholder>
            <w:docPart w:val="F28F4411AC134B50B05F72DB80E8B9D0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56314D">
            <w:t>Product</w:t>
          </w:r>
        </w:sdtContent>
      </w:sdt>
      <w:r w:rsidR="00466633">
        <w:t xml:space="preserve"> </w:t>
      </w:r>
      <w:sdt>
        <w:sdtPr>
          <w:alias w:val="Enter paragraph text:"/>
          <w:tag w:val="Enter paragraph text:"/>
          <w:id w:val="79418766"/>
          <w:placeholder>
            <w:docPart w:val="D2FF6DC9273248FB9EC118A18E14C3B5"/>
          </w:placeholder>
          <w:temporary/>
          <w:showingPlcHdr/>
          <w15:appearance w15:val="hidden"/>
        </w:sdtPr>
        <w:sdtEndPr/>
        <w:sdtContent>
          <w:r w:rsidR="00A058ED">
            <w:t>to all desktop computers in its worldwide network.</w:t>
          </w:r>
        </w:sdtContent>
      </w:sdt>
      <w:r w:rsidR="00466633">
        <w:t xml:space="preserve"> </w:t>
      </w:r>
      <w:sdt>
        <w:sdtPr>
          <w:alias w:val="Product:"/>
          <w:tag w:val="Product:"/>
          <w:id w:val="379210987"/>
          <w:placeholder>
            <w:docPart w:val="D70F0128E06E4CE58EC77A8D0A74E639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56314D">
            <w:t>Product</w:t>
          </w:r>
        </w:sdtContent>
      </w:sdt>
      <w:r w:rsidR="008C6184">
        <w:t xml:space="preserve"> </w:t>
      </w:r>
      <w:sdt>
        <w:sdtPr>
          <w:alias w:val="Enter paragraph text:"/>
          <w:tag w:val="Enter paragraph text:"/>
          <w:id w:val="356016025"/>
          <w:placeholder>
            <w:docPart w:val="8AD4E15DDBB5476ABD6220014FD410D5"/>
          </w:placeholder>
          <w:temporary/>
          <w:showingPlcHdr/>
          <w15:appearance w15:val="hidden"/>
        </w:sdtPr>
        <w:sdtEndPr/>
        <w:sdtContent>
          <w:r w:rsidR="00A058ED">
            <w:t>will enable</w:t>
          </w:r>
        </w:sdtContent>
      </w:sdt>
      <w:r w:rsidR="00466633">
        <w:t xml:space="preserve"> </w:t>
      </w:r>
      <w:sdt>
        <w:sdtPr>
          <w:alias w:val="Customer name:"/>
          <w:tag w:val="Customer name:"/>
          <w:id w:val="894537541"/>
          <w:placeholder>
            <w:docPart w:val="3E140B468A76419EA891CD069C92222C"/>
          </w:placeholder>
          <w:showingPlcHdr/>
          <w:dataBinding w:prefixMappings="xmlns:ns0='http://schemas.microsoft.com/office/2006/coverPageProps' " w:xpath="/ns0:CoverPageProperties[1]/ns0:Abstract[1]" w:storeItemID="{55AF091B-3C7A-41E3-B477-F2FDAA23CFDA}"/>
          <w15:appearance w15:val="hidden"/>
          <w:text w:multiLine="1"/>
        </w:sdtPr>
        <w:sdtEndPr/>
        <w:sdtContent>
          <w:r w:rsidR="008C6184">
            <w:t>Customer Name</w:t>
          </w:r>
        </w:sdtContent>
      </w:sdt>
      <w:r w:rsidR="008C6184">
        <w:t xml:space="preserve"> </w:t>
      </w:r>
      <w:sdt>
        <w:sdtPr>
          <w:alias w:val="Enter paragraph text:"/>
          <w:tag w:val="Enter paragraph text:"/>
          <w:id w:val="1942185448"/>
          <w:placeholder>
            <w:docPart w:val="2F4C3DD7D2D5447FB5A6461AFC5DD4C1"/>
          </w:placeholder>
          <w:temporary/>
          <w:showingPlcHdr/>
          <w15:appearance w15:val="hidden"/>
        </w:sdtPr>
        <w:sdtEndPr/>
        <w:sdtContent>
          <w:r w:rsidR="00A058ED">
            <w:t>to</w:t>
          </w:r>
        </w:sdtContent>
      </w:sdt>
      <w:r w:rsidR="00A058ED">
        <w:t xml:space="preserve"> </w:t>
      </w:r>
      <w:sdt>
        <w:sdtPr>
          <w:alias w:val="Enter benefit:"/>
          <w:tag w:val="Enter benefit:"/>
          <w:id w:val="894537542"/>
          <w:placeholder>
            <w:docPart w:val="3197740363D54E42A25881CAB5F7F1FE"/>
          </w:placeholder>
          <w:temporary/>
          <w:showingPlcHdr/>
          <w15:appearance w15:val="hidden"/>
        </w:sdtPr>
        <w:sdtEndPr/>
        <w:sdtContent>
          <w:r w:rsidR="008C6184" w:rsidRPr="002D3815">
            <w:rPr>
              <w:rStyle w:val="SubtleReference"/>
            </w:rPr>
            <w:t>benefit of product to business</w:t>
          </w:r>
        </w:sdtContent>
      </w:sdt>
      <w:r w:rsidR="00466633">
        <w:t>.</w:t>
      </w:r>
    </w:p>
    <w:p w14:paraId="6DF7B2F6" w14:textId="77777777" w:rsidR="00466633" w:rsidRDefault="00466633" w:rsidP="00466633">
      <w:r>
        <w:t>“</w:t>
      </w:r>
      <w:sdt>
        <w:sdtPr>
          <w:alias w:val="Enter quote:"/>
          <w:tag w:val="Enter quote:"/>
          <w:id w:val="894537569"/>
          <w:placeholder>
            <w:docPart w:val="DB81DBC088904DA39094F6517FB7B0E4"/>
          </w:placeholder>
          <w:temporary/>
          <w:showingPlcHdr/>
          <w15:appearance w15:val="hidden"/>
        </w:sdtPr>
        <w:sdtEndPr/>
        <w:sdtContent>
          <w:r w:rsidR="008C6184" w:rsidRPr="002D3815">
            <w:rPr>
              <w:rStyle w:val="SubtleReference"/>
            </w:rPr>
            <w:t>Positive quote from customer</w:t>
          </w:r>
        </w:sdtContent>
      </w:sdt>
      <w:r>
        <w:t xml:space="preserve">,” </w:t>
      </w:r>
      <w:sdt>
        <w:sdtPr>
          <w:alias w:val="Enter paragraph text:"/>
          <w:tag w:val="Enter paragraph text:"/>
          <w:id w:val="-1387950030"/>
          <w:placeholder>
            <w:docPart w:val="C175A4B9D2864CCBA508FA67E5399C6B"/>
          </w:placeholder>
          <w:temporary/>
          <w:showingPlcHdr/>
          <w15:appearance w15:val="hidden"/>
        </w:sdtPr>
        <w:sdtEndPr/>
        <w:sdtContent>
          <w:r w:rsidR="00A058ED">
            <w:t>said</w:t>
          </w:r>
        </w:sdtContent>
      </w:sdt>
      <w:r w:rsidR="00A058ED">
        <w:t xml:space="preserve"> </w:t>
      </w:r>
      <w:sdt>
        <w:sdtPr>
          <w:alias w:val="Enter employee name:"/>
          <w:tag w:val="Enter employee name:"/>
          <w:id w:val="894537596"/>
          <w:placeholder>
            <w:docPart w:val="200CF0729C444E91AF0861B47FE976FF"/>
          </w:placeholder>
          <w:temporary/>
          <w:showingPlcHdr/>
          <w15:appearance w15:val="hidden"/>
        </w:sdtPr>
        <w:sdtEndPr/>
        <w:sdtContent>
          <w:r w:rsidR="008C6184" w:rsidRPr="002D3815">
            <w:rPr>
              <w:rStyle w:val="SubtleReference"/>
            </w:rPr>
            <w:t>Employee Name</w:t>
          </w:r>
        </w:sdtContent>
      </w:sdt>
      <w:r>
        <w:t xml:space="preserve">, </w:t>
      </w:r>
      <w:sdt>
        <w:sdtPr>
          <w:alias w:val="Enter job title:"/>
          <w:tag w:val="Enter job title:"/>
          <w:id w:val="894537623"/>
          <w:placeholder>
            <w:docPart w:val="27757A0B16AE49C581D88A19914A83E7"/>
          </w:placeholder>
          <w:temporary/>
          <w:showingPlcHdr/>
          <w15:appearance w15:val="hidden"/>
        </w:sdtPr>
        <w:sdtEndPr/>
        <w:sdtContent>
          <w:r w:rsidR="008C6184" w:rsidRPr="002D3815">
            <w:rPr>
              <w:rStyle w:val="SubtleReference"/>
            </w:rPr>
            <w:t>Job Title</w:t>
          </w:r>
        </w:sdtContent>
      </w:sdt>
      <w:r>
        <w:t xml:space="preserve">, </w:t>
      </w:r>
      <w:sdt>
        <w:sdtPr>
          <w:alias w:val="Customer name:"/>
          <w:tag w:val="Customer name:"/>
          <w:id w:val="894537650"/>
          <w:placeholder>
            <w:docPart w:val="7D13EA46CC964473BCD827103EED4CDB"/>
          </w:placeholder>
          <w:showingPlcHdr/>
          <w:dataBinding w:prefixMappings="xmlns:ns0='http://schemas.microsoft.com/office/2006/coverPageProps' " w:xpath="/ns0:CoverPageProperties[1]/ns0:Abstract[1]" w:storeItemID="{55AF091B-3C7A-41E3-B477-F2FDAA23CFDA}"/>
          <w15:appearance w15:val="hidden"/>
          <w:text w:multiLine="1"/>
        </w:sdtPr>
        <w:sdtEndPr/>
        <w:sdtContent>
          <w:r w:rsidR="008C6184">
            <w:t>Customer Name</w:t>
          </w:r>
        </w:sdtContent>
      </w:sdt>
      <w:r>
        <w:t>. “</w:t>
      </w:r>
      <w:sdt>
        <w:sdtPr>
          <w:alias w:val="Enter quote:"/>
          <w:tag w:val="Enter quote:"/>
          <w:id w:val="894537651"/>
          <w:placeholder>
            <w:docPart w:val="8762E81A648E498A934D8A701A87026D"/>
          </w:placeholder>
          <w:temporary/>
          <w:showingPlcHdr/>
          <w15:appearance w15:val="hidden"/>
        </w:sdtPr>
        <w:sdtEndPr/>
        <w:sdtContent>
          <w:r w:rsidR="008C6184" w:rsidRPr="002D3815">
            <w:rPr>
              <w:rStyle w:val="SubtleReference"/>
            </w:rPr>
            <w:t>Remainder of positive quote</w:t>
          </w:r>
        </w:sdtContent>
      </w:sdt>
      <w:r>
        <w:t>.”</w:t>
      </w:r>
    </w:p>
    <w:p w14:paraId="529971EA" w14:textId="77777777" w:rsidR="00466633" w:rsidRPr="00BB1DBB" w:rsidRDefault="00662AFE" w:rsidP="00466633">
      <w:pPr>
        <w:pStyle w:val="Heading1"/>
      </w:pPr>
      <w:sdt>
        <w:sdtPr>
          <w:alias w:val="Product:"/>
          <w:tag w:val="Product:"/>
          <w:id w:val="803283137"/>
          <w:placeholder>
            <w:docPart w:val="815F5357B4554D868C7A602AB314F5F7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56314D">
            <w:t>Product</w:t>
          </w:r>
        </w:sdtContent>
      </w:sdt>
      <w:r w:rsidR="00A75554">
        <w:t xml:space="preserve"> </w:t>
      </w:r>
      <w:sdt>
        <w:sdtPr>
          <w:alias w:val="Enter heading 1:"/>
          <w:tag w:val="Enter heading 1:"/>
          <w:id w:val="1940100230"/>
          <w:placeholder>
            <w:docPart w:val="366280F8C51F4038AD3EEB5EB46F7782"/>
          </w:placeholder>
          <w:temporary/>
          <w:showingPlcHdr/>
          <w15:appearance w15:val="hidden"/>
        </w:sdtPr>
        <w:sdtEndPr/>
        <w:sdtContent>
          <w:r w:rsidR="00A058ED">
            <w:t>A</w:t>
          </w:r>
          <w:r w:rsidR="00A058ED" w:rsidRPr="00BB1DBB">
            <w:t>vailability</w:t>
          </w:r>
        </w:sdtContent>
      </w:sdt>
    </w:p>
    <w:p w14:paraId="63B4033C" w14:textId="77777777" w:rsidR="00466633" w:rsidRDefault="00662AFE" w:rsidP="00A34713">
      <w:pPr>
        <w:rPr>
          <w:b/>
          <w:bCs/>
        </w:rPr>
      </w:pPr>
      <w:sdt>
        <w:sdtPr>
          <w:alias w:val="Product:"/>
          <w:tag w:val="Product:"/>
          <w:id w:val="1044634667"/>
          <w:placeholder>
            <w:docPart w:val="D4867476ABD542E6A939296793C60B52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56314D">
            <w:t>Product</w:t>
          </w:r>
        </w:sdtContent>
      </w:sdt>
      <w:r w:rsidR="00A75554">
        <w:t xml:space="preserve"> </w:t>
      </w:r>
      <w:sdt>
        <w:sdtPr>
          <w:alias w:val="Enter paragraph text:"/>
          <w:tag w:val="Enter paragraph text:"/>
          <w:id w:val="1272985002"/>
          <w:placeholder>
            <w:docPart w:val="DBCA908D39B445CBA765A4AA721E284B"/>
          </w:placeholder>
          <w:temporary/>
          <w:showingPlcHdr/>
          <w15:appearance w15:val="hidden"/>
        </w:sdtPr>
        <w:sdtEndPr/>
        <w:sdtContent>
          <w:r w:rsidR="00A058ED">
            <w:t>is an update driven by customer feedback and is part of</w:t>
          </w:r>
        </w:sdtContent>
      </w:sdt>
      <w:r w:rsidR="00466633">
        <w:t xml:space="preserve"> </w:t>
      </w:r>
      <w:sdt>
        <w:sdtPr>
          <w:alias w:val="Company name:"/>
          <w:tag w:val="Company name:"/>
          <w:id w:val="894537680"/>
          <w:placeholder>
            <w:docPart w:val="3F30903DB9424487A83272F4399BD23B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/>
        <w:sdtContent>
          <w:r w:rsidR="00A34713" w:rsidRPr="008C6184">
            <w:t>Company Name</w:t>
          </w:r>
        </w:sdtContent>
      </w:sdt>
      <w:r w:rsidR="00466633">
        <w:t xml:space="preserve">’s </w:t>
      </w:r>
      <w:sdt>
        <w:sdtPr>
          <w:alias w:val="Enter paragraph text:"/>
          <w:tag w:val="Enter paragraph text:"/>
          <w:id w:val="-901982751"/>
          <w:placeholder>
            <w:docPart w:val="97A54CE319AF4BBBAB22F4F5B2F213BB"/>
          </w:placeholder>
          <w:temporary/>
          <w:showingPlcHdr/>
          <w15:appearance w15:val="hidden"/>
        </w:sdtPr>
        <w:sdtEndPr/>
        <w:sdtContent>
          <w:r w:rsidR="007812C5">
            <w:t>commitment to deliver the latest product updates in one convenient installation.</w:t>
          </w:r>
        </w:sdtContent>
      </w:sdt>
      <w:r w:rsidR="00466633">
        <w:t xml:space="preserve"> </w:t>
      </w:r>
      <w:sdt>
        <w:sdtPr>
          <w:alias w:val="Product:"/>
          <w:tag w:val="Product:"/>
          <w:id w:val="1875810218"/>
          <w:placeholder>
            <w:docPart w:val="B818611F6EA44D7CA956E6522A53297C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56314D">
            <w:t>Product</w:t>
          </w:r>
        </w:sdtContent>
      </w:sdt>
      <w:r w:rsidR="00A34713">
        <w:t xml:space="preserve"> </w:t>
      </w:r>
      <w:sdt>
        <w:sdtPr>
          <w:alias w:val="Enter paragraph text:"/>
          <w:tag w:val="Enter paragraph text:"/>
          <w:id w:val="-1934974075"/>
          <w:placeholder>
            <w:docPart w:val="745B183EE68C4E52A728E6F24FDD737D"/>
          </w:placeholder>
          <w:temporary/>
          <w:showingPlcHdr/>
          <w15:appearance w15:val="hidden"/>
        </w:sdtPr>
        <w:sdtEndPr/>
        <w:sdtContent>
          <w:r w:rsidR="007812C5">
            <w:t>is available for immediately download at</w:t>
          </w:r>
        </w:sdtContent>
      </w:sdt>
      <w:r w:rsidR="007812C5">
        <w:t xml:space="preserve"> </w:t>
      </w:r>
      <w:sdt>
        <w:sdtPr>
          <w:alias w:val="Enter website:"/>
          <w:tag w:val="Enter website:"/>
          <w:id w:val="894537682"/>
          <w:placeholder>
            <w:docPart w:val="89D31FFE225E4B5D90D9B273EEC8ACE7"/>
          </w:placeholder>
          <w:temporary/>
          <w:showingPlcHdr/>
          <w15:appearance w15:val="hidden"/>
        </w:sdtPr>
        <w:sdtEndPr/>
        <w:sdtContent>
          <w:r w:rsidR="00A34713" w:rsidRPr="002D3815">
            <w:rPr>
              <w:rStyle w:val="SubtleReference"/>
            </w:rPr>
            <w:t>website URL</w:t>
          </w:r>
        </w:sdtContent>
      </w:sdt>
      <w:r w:rsidR="00A34713">
        <w:t>.</w:t>
      </w:r>
    </w:p>
    <w:p w14:paraId="0BECFDDA" w14:textId="77777777" w:rsidR="00610E90" w:rsidRDefault="00662AFE">
      <w:sdt>
        <w:sdtPr>
          <w:alias w:val="Enter paragraph text:"/>
          <w:tag w:val="Enter paragraph text:"/>
          <w:id w:val="-1152983934"/>
          <w:placeholder>
            <w:docPart w:val="ED2EE50EC4E947B58495CF4789B94F9B"/>
          </w:placeholder>
          <w:temporary/>
          <w:showingPlcHdr/>
          <w15:appearance w15:val="hidden"/>
        </w:sdtPr>
        <w:sdtEndPr/>
        <w:sdtContent>
          <w:r w:rsidR="007812C5">
            <w:t>Founded in</w:t>
          </w:r>
        </w:sdtContent>
      </w:sdt>
      <w:r w:rsidR="006F1CED">
        <w:t xml:space="preserve"> </w:t>
      </w:r>
      <w:sdt>
        <w:sdtPr>
          <w:alias w:val="Enter year:"/>
          <w:tag w:val="Enter year:"/>
          <w:id w:val="894537709"/>
          <w:placeholder>
            <w:docPart w:val="E6391CD2468A427D88C5367B266FE334"/>
          </w:placeholder>
          <w:temporary/>
          <w:showingPlcHdr/>
          <w15:appearance w15:val="hidden"/>
        </w:sdtPr>
        <w:sdtEndPr/>
        <w:sdtContent>
          <w:r w:rsidR="00A34713" w:rsidRPr="002D3815">
            <w:rPr>
              <w:rStyle w:val="SubtleReference"/>
            </w:rPr>
            <w:t>Year</w:t>
          </w:r>
        </w:sdtContent>
      </w:sdt>
      <w:r w:rsidR="006F1CED">
        <w:t xml:space="preserve">, </w:t>
      </w:r>
      <w:sdt>
        <w:sdtPr>
          <w:alias w:val="Company name:"/>
          <w:tag w:val="Company name:"/>
          <w:id w:val="894537736"/>
          <w:placeholder>
            <w:docPart w:val="2F5F3A637D4246219547CDD922D245A9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/>
        <w:sdtContent>
          <w:r w:rsidR="00A34713" w:rsidRPr="008C6184">
            <w:t>Company Name</w:t>
          </w:r>
        </w:sdtContent>
      </w:sdt>
      <w:r w:rsidR="00A34713">
        <w:t xml:space="preserve"> </w:t>
      </w:r>
      <w:r w:rsidR="006F1CED">
        <w:t>(</w:t>
      </w:r>
      <w:sdt>
        <w:sdtPr>
          <w:alias w:val="Enter paragraph text:"/>
          <w:tag w:val="Enter paragraph text:"/>
          <w:id w:val="699286978"/>
          <w:placeholder>
            <w:docPart w:val="9E0A45A893634B72BD491E24DDE50AE1"/>
          </w:placeholder>
          <w:temporary/>
          <w:showingPlcHdr/>
          <w15:appearance w15:val="hidden"/>
        </w:sdtPr>
        <w:sdtEndPr/>
        <w:sdtContent>
          <w:r w:rsidR="00C316CF">
            <w:t>Nasdaq</w:t>
          </w:r>
        </w:sdtContent>
      </w:sdt>
      <w:r w:rsidR="006F1CED">
        <w:t xml:space="preserve"> “</w:t>
      </w:r>
      <w:sdt>
        <w:sdtPr>
          <w:alias w:val="Enter symbol:"/>
          <w:tag w:val="Enter symbol:"/>
          <w:id w:val="894537737"/>
          <w:placeholder>
            <w:docPart w:val="088174B2C1D24E0CB074B9DAF525F74F"/>
          </w:placeholder>
          <w:temporary/>
          <w:showingPlcHdr/>
          <w15:appearance w15:val="hidden"/>
        </w:sdtPr>
        <w:sdtEndPr/>
        <w:sdtContent>
          <w:r w:rsidR="00A34713" w:rsidRPr="002D3815">
            <w:rPr>
              <w:rStyle w:val="SubtleReference"/>
            </w:rPr>
            <w:t>SYMBOL</w:t>
          </w:r>
        </w:sdtContent>
      </w:sdt>
      <w:r w:rsidR="006F1CED">
        <w:t xml:space="preserve">”) </w:t>
      </w:r>
      <w:sdt>
        <w:sdtPr>
          <w:alias w:val="Enter paragraph text:"/>
          <w:tag w:val="Enter paragraph text:"/>
          <w:id w:val="-1497097478"/>
          <w:placeholder>
            <w:docPart w:val="AD6AF47910A04A2A899AE544896C77E3"/>
          </w:placeholder>
          <w:temporary/>
          <w:showingPlcHdr/>
          <w15:appearance w15:val="hidden"/>
        </w:sdtPr>
        <w:sdtEndPr/>
        <w:sdtContent>
          <w:r w:rsidR="007812C5">
            <w:t>is the worldwide leader in</w:t>
          </w:r>
        </w:sdtContent>
      </w:sdt>
      <w:r w:rsidR="006F1CED">
        <w:t xml:space="preserve"> </w:t>
      </w:r>
      <w:sdt>
        <w:sdtPr>
          <w:alias w:val="Enter business:"/>
          <w:tag w:val="Enter business:"/>
          <w:id w:val="894537764"/>
          <w:placeholder>
            <w:docPart w:val="1F491531CEFF471E8C88696C85936278"/>
          </w:placeholder>
          <w:temporary/>
          <w:showingPlcHdr/>
          <w15:appearance w15:val="hidden"/>
        </w:sdtPr>
        <w:sdtEndPr/>
        <w:sdtContent>
          <w:r w:rsidR="00A34713" w:rsidRPr="002D3815">
            <w:rPr>
              <w:rStyle w:val="SubtleReference"/>
            </w:rPr>
            <w:t>business</w:t>
          </w:r>
        </w:sdtContent>
      </w:sdt>
      <w:r w:rsidR="006F1CED">
        <w:t xml:space="preserve">. </w:t>
      </w:r>
      <w:sdt>
        <w:sdtPr>
          <w:alias w:val="Enter paragraph text:"/>
          <w:tag w:val="Enter paragraph text:"/>
          <w:id w:val="-1255825378"/>
          <w:placeholder>
            <w:docPart w:val="396525B6A472441D83AFBBBA4CF6602F"/>
          </w:placeholder>
          <w:temporary/>
          <w:showingPlcHdr/>
          <w15:appearance w15:val="hidden"/>
        </w:sdtPr>
        <w:sdtEndPr/>
        <w:sdtContent>
          <w:r w:rsidR="00C316CF">
            <w:t>The company offers a wide range of products and services designed to</w:t>
          </w:r>
        </w:sdtContent>
      </w:sdt>
      <w:r w:rsidR="00466633">
        <w:t xml:space="preserve"> </w:t>
      </w:r>
      <w:sdt>
        <w:sdtPr>
          <w:alias w:val="Enter mission:"/>
          <w:tag w:val="Enter mission:"/>
          <w:id w:val="894537791"/>
          <w:placeholder>
            <w:docPart w:val="3B34DA36D4204307AC3E257048981DFF"/>
          </w:placeholder>
          <w:temporary/>
          <w:showingPlcHdr/>
          <w15:appearance w15:val="hidden"/>
        </w:sdtPr>
        <w:sdtEndPr/>
        <w:sdtContent>
          <w:r w:rsidR="00A34713" w:rsidRPr="002D3815">
            <w:rPr>
              <w:rStyle w:val="SubtleReference"/>
            </w:rPr>
            <w:t>mission</w:t>
          </w:r>
        </w:sdtContent>
      </w:sdt>
      <w:r w:rsidR="006F1CED">
        <w:t>.</w:t>
      </w:r>
    </w:p>
    <w:p w14:paraId="1DD33AA3" w14:textId="77777777" w:rsidR="00610E90" w:rsidRDefault="00662AFE" w:rsidP="003128FF">
      <w:pPr>
        <w:pStyle w:val="Reference"/>
      </w:pPr>
      <w:sdt>
        <w:sdtPr>
          <w:alias w:val="Page section:"/>
          <w:tag w:val="Page section:"/>
          <w:id w:val="509885579"/>
          <w:placeholder>
            <w:docPart w:val="0D5840B0B96241DCA6724B778E1A0EE6"/>
          </w:placeholder>
          <w:temporary/>
          <w:showingPlcHdr/>
          <w15:appearance w15:val="hidden"/>
        </w:sdtPr>
        <w:sdtEndPr/>
        <w:sdtContent>
          <w:r w:rsidR="003605EA">
            <w:t>###</w:t>
          </w:r>
        </w:sdtContent>
      </w:sdt>
    </w:p>
    <w:p w14:paraId="4B7D39A9" w14:textId="77777777" w:rsidR="00610E90" w:rsidRDefault="00662AFE" w:rsidP="00C316CF">
      <w:pPr>
        <w:pStyle w:val="SmallPrint"/>
      </w:pPr>
      <w:sdt>
        <w:sdtPr>
          <w:alias w:val="Company"/>
          <w:tag w:val="Company"/>
          <w:id w:val="894537818"/>
          <w:placeholder>
            <w:docPart w:val="48146D3DE7E84BD290F6E39EC803626E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/>
        <w:sdtContent>
          <w:r w:rsidR="00A34713" w:rsidRPr="008C6184">
            <w:t>Company Name</w:t>
          </w:r>
        </w:sdtContent>
      </w:sdt>
      <w:r w:rsidR="00A34713">
        <w:t xml:space="preserve"> </w:t>
      </w:r>
      <w:sdt>
        <w:sdtPr>
          <w:alias w:val="Enter paragraph text:"/>
          <w:tag w:val="Enter paragraph text:"/>
          <w:id w:val="1128210991"/>
          <w:placeholder>
            <w:docPart w:val="46072ACEB3974B56AEE920CFA552D574"/>
          </w:placeholder>
          <w:temporary/>
          <w:showingPlcHdr/>
          <w15:appearance w15:val="hidden"/>
        </w:sdtPr>
        <w:sdtEndPr/>
        <w:sdtContent>
          <w:r w:rsidR="00C316CF">
            <w:t>and</w:t>
          </w:r>
        </w:sdtContent>
      </w:sdt>
      <w:r w:rsidR="00466633">
        <w:t xml:space="preserve"> </w:t>
      </w:r>
      <w:sdt>
        <w:sdtPr>
          <w:alias w:val="Product:"/>
          <w:tag w:val="Product:"/>
          <w:id w:val="-1141651835"/>
          <w:placeholder>
            <w:docPart w:val="399377B99B4847F4B264DDAFC291EDB0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56314D">
            <w:t>Product</w:t>
          </w:r>
        </w:sdtContent>
      </w:sdt>
      <w:r w:rsidR="006F1CED">
        <w:t xml:space="preserve"> </w:t>
      </w:r>
      <w:sdt>
        <w:sdtPr>
          <w:alias w:val="Enter paragraph text:"/>
          <w:tag w:val="Enter paragraph text:"/>
          <w:id w:val="-559397660"/>
          <w:placeholder>
            <w:docPart w:val="C8F7CAA3B0224792A789D2A4AD2FC1CE"/>
          </w:placeholder>
          <w:temporary/>
          <w:showingPlcHdr/>
          <w15:appearance w15:val="hidden"/>
        </w:sdtPr>
        <w:sdtEndPr/>
        <w:sdtContent>
          <w:r w:rsidR="00C316CF">
            <w:t>are either registered trademarks or trademarks of</w:t>
          </w:r>
        </w:sdtContent>
      </w:sdt>
      <w:r w:rsidR="00C316CF">
        <w:t xml:space="preserve"> </w:t>
      </w:r>
      <w:sdt>
        <w:sdtPr>
          <w:alias w:val="Company"/>
          <w:tag w:val="Company"/>
          <w:id w:val="894537820"/>
          <w:placeholder>
            <w:docPart w:val="2DFC8BCB89C5496E83DFC6865CC9EEE3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/>
        <w:sdtContent>
          <w:r w:rsidR="00A34713" w:rsidRPr="008C6184">
            <w:t>Company Name</w:t>
          </w:r>
        </w:sdtContent>
      </w:sdt>
      <w:r w:rsidR="006F1CED">
        <w:t xml:space="preserve"> </w:t>
      </w:r>
      <w:sdt>
        <w:sdtPr>
          <w:alias w:val="Enter paragraph text:"/>
          <w:tag w:val="Enter paragraph text:"/>
          <w:id w:val="-1059474640"/>
          <w:placeholder>
            <w:docPart w:val="5DD68514DE2A464C91A6DA82FAFA4491"/>
          </w:placeholder>
          <w:temporary/>
          <w:showingPlcHdr/>
          <w15:appearance w15:val="hidden"/>
        </w:sdtPr>
        <w:sdtEndPr/>
        <w:sdtContent>
          <w:r w:rsidR="00C316CF">
            <w:t>in the United States and/or other countries.</w:t>
          </w:r>
        </w:sdtContent>
      </w:sdt>
    </w:p>
    <w:p w14:paraId="1E19D5F3" w14:textId="77777777" w:rsidR="00610E90" w:rsidRDefault="00662AFE" w:rsidP="00E61D92">
      <w:pPr>
        <w:pStyle w:val="SmallPrint"/>
      </w:pPr>
      <w:sdt>
        <w:sdtPr>
          <w:alias w:val="Enter paragraph text:"/>
          <w:tag w:val="Enter paragraph text:"/>
          <w:id w:val="22371072"/>
          <w:placeholder>
            <w:docPart w:val="E1F4FE49016549A58F2A615E393BE4D0"/>
          </w:placeholder>
          <w:temporary/>
          <w:showingPlcHdr/>
          <w15:appearance w15:val="hidden"/>
        </w:sdtPr>
        <w:sdtEndPr/>
        <w:sdtContent>
          <w:r w:rsidR="00C316CF">
            <w:t>The names of actual companies and products mentioned herein may be the trademarks of their respective owners.</w:t>
          </w:r>
        </w:sdtContent>
      </w:sdt>
    </w:p>
    <w:p w14:paraId="60317EAD" w14:textId="77777777" w:rsidR="00610E90" w:rsidRDefault="00662AFE" w:rsidP="00E61D92">
      <w:pPr>
        <w:pStyle w:val="Heading1"/>
      </w:pPr>
      <w:sdt>
        <w:sdtPr>
          <w:alias w:val="Enter heading 1:"/>
          <w:tag w:val="Enter heading 1:"/>
          <w:id w:val="1243835220"/>
          <w:placeholder>
            <w:docPart w:val="B1707A40FCC64C13B915B68385714421"/>
          </w:placeholder>
          <w:temporary/>
          <w:showingPlcHdr/>
          <w15:appearance w15:val="hidden"/>
        </w:sdtPr>
        <w:sdtEndPr/>
        <w:sdtContent>
          <w:r w:rsidR="00C316CF">
            <w:t>For more information, press only:</w:t>
          </w:r>
        </w:sdtContent>
      </w:sdt>
    </w:p>
    <w:p w14:paraId="65D5A3EA" w14:textId="77777777" w:rsidR="00A34713" w:rsidRDefault="00662AFE" w:rsidP="00E61D92">
      <w:pPr>
        <w:pStyle w:val="ContactInfo"/>
      </w:pPr>
      <w:sdt>
        <w:sdtPr>
          <w:alias w:val="Enter PR contact name:"/>
          <w:tag w:val="Enter PR contact name:"/>
          <w:id w:val="894537821"/>
          <w:placeholder>
            <w:docPart w:val="F810F27F23D54B21AFB499A350C7868A"/>
          </w:placeholder>
          <w:temporary/>
          <w:showingPlcHdr/>
          <w15:appearance w15:val="hidden"/>
        </w:sdtPr>
        <w:sdtEndPr/>
        <w:sdtContent>
          <w:r w:rsidR="00A34713">
            <w:t>PR Contact Name</w:t>
          </w:r>
        </w:sdtContent>
      </w:sdt>
    </w:p>
    <w:p w14:paraId="4FFE2585" w14:textId="77777777" w:rsidR="00A34713" w:rsidRDefault="00662AFE" w:rsidP="00E61D92">
      <w:pPr>
        <w:pStyle w:val="ContactInfo"/>
      </w:pPr>
      <w:sdt>
        <w:sdtPr>
          <w:alias w:val="Enter phone number:"/>
          <w:tag w:val="Enter phone number:"/>
          <w:id w:val="894537848"/>
          <w:placeholder>
            <w:docPart w:val="3FF265E4DC0F4B45A8BFB1F52073D1A8"/>
          </w:placeholder>
          <w:temporary/>
          <w:showingPlcHdr/>
          <w15:appearance w15:val="hidden"/>
        </w:sdtPr>
        <w:sdtEndPr/>
        <w:sdtContent>
          <w:bookmarkStart w:id="0" w:name="_GoBack"/>
          <w:r w:rsidR="00B81A98">
            <w:t>P</w:t>
          </w:r>
          <w:r w:rsidR="00A34713">
            <w:t>hone number</w:t>
          </w:r>
          <w:bookmarkEnd w:id="0"/>
        </w:sdtContent>
      </w:sdt>
    </w:p>
    <w:p w14:paraId="63F22D2A" w14:textId="77777777" w:rsidR="00610E90" w:rsidRDefault="00662AFE" w:rsidP="00E61D92">
      <w:pPr>
        <w:pStyle w:val="ContactInfo"/>
      </w:pPr>
      <w:sdt>
        <w:sdtPr>
          <w:alias w:val="Enter email:"/>
          <w:tag w:val="Enter email:"/>
          <w:id w:val="894537875"/>
          <w:placeholder>
            <w:docPart w:val="EABB3DA241A54143812CC60546D9A082"/>
          </w:placeholder>
          <w:temporary/>
          <w:showingPlcHdr/>
          <w15:appearance w15:val="hidden"/>
        </w:sdtPr>
        <w:sdtEndPr/>
        <w:sdtContent>
          <w:r w:rsidR="00B81A98">
            <w:t>E</w:t>
          </w:r>
          <w:r w:rsidR="00A34713">
            <w:t>mail</w:t>
          </w:r>
        </w:sdtContent>
      </w:sdt>
    </w:p>
    <w:p w14:paraId="5CBB99E5" w14:textId="77777777" w:rsidR="00610E90" w:rsidRDefault="00662AFE" w:rsidP="00E61D92">
      <w:pPr>
        <w:pStyle w:val="Heading1"/>
      </w:pPr>
      <w:sdt>
        <w:sdtPr>
          <w:alias w:val="Enter heading 1:"/>
          <w:tag w:val="Enter heading 1:"/>
          <w:id w:val="-1536888461"/>
          <w:placeholder>
            <w:docPart w:val="9FCD153959524D3B92BE433FFACF1D52"/>
          </w:placeholder>
          <w:temporary/>
          <w:showingPlcHdr/>
          <w15:appearance w15:val="hidden"/>
        </w:sdtPr>
        <w:sdtEndPr/>
        <w:sdtContent>
          <w:r w:rsidR="00C316CF">
            <w:t>For more information on</w:t>
          </w:r>
        </w:sdtContent>
      </w:sdt>
      <w:r w:rsidR="00A75554">
        <w:t xml:space="preserve"> </w:t>
      </w:r>
      <w:sdt>
        <w:sdtPr>
          <w:alias w:val="Product:"/>
          <w:tag w:val="Product:"/>
          <w:id w:val="-1669556837"/>
          <w:placeholder>
            <w:docPart w:val="913C25F0225C4FC5856C57C72E870A6A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56314D">
            <w:t>Product</w:t>
          </w:r>
        </w:sdtContent>
      </w:sdt>
      <w:r w:rsidR="006F1CED">
        <w:t>:</w:t>
      </w:r>
    </w:p>
    <w:sdt>
      <w:sdtPr>
        <w:alias w:val="Enter website:"/>
        <w:tag w:val="Enter website:"/>
        <w:id w:val="894537903"/>
        <w:placeholder>
          <w:docPart w:val="75E0B621310C4CA98CBD875F56C11B7D"/>
        </w:placeholder>
        <w:temporary/>
        <w:showingPlcHdr/>
        <w15:appearance w15:val="hidden"/>
      </w:sdtPr>
      <w:sdtEndPr/>
      <w:sdtContent>
        <w:p w14:paraId="240BC6C7" w14:textId="77777777" w:rsidR="006F1CED" w:rsidRDefault="00B81A98" w:rsidP="00E61D92">
          <w:pPr>
            <w:pStyle w:val="ContactInfo"/>
          </w:pPr>
          <w:r>
            <w:t>W</w:t>
          </w:r>
          <w:r w:rsidR="00A34713">
            <w:t>ebsite</w:t>
          </w:r>
        </w:p>
      </w:sdtContent>
    </w:sdt>
    <w:sectPr w:rsidR="006F1CED" w:rsidSect="003128FF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9857E" w14:textId="77777777" w:rsidR="00662AFE" w:rsidRDefault="00662AFE" w:rsidP="00047416">
      <w:pPr>
        <w:spacing w:line="240" w:lineRule="auto"/>
      </w:pPr>
      <w:r>
        <w:separator/>
      </w:r>
    </w:p>
  </w:endnote>
  <w:endnote w:type="continuationSeparator" w:id="0">
    <w:p w14:paraId="6E408A3B" w14:textId="77777777" w:rsidR="00662AFE" w:rsidRDefault="00662AFE" w:rsidP="00047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301474"/>
      <w:docPartObj>
        <w:docPartGallery w:val="Page Numbers (Bottom of Page)"/>
        <w:docPartUnique/>
      </w:docPartObj>
    </w:sdtPr>
    <w:sdtEndPr/>
    <w:sdtContent>
      <w:p w14:paraId="23B2C0BF" w14:textId="77777777" w:rsidR="003128FF" w:rsidRPr="003128FF" w:rsidRDefault="003128FF" w:rsidP="003128FF">
        <w:pPr>
          <w:pStyle w:val="Footer"/>
        </w:pPr>
        <w:r w:rsidRPr="003128FF">
          <w:fldChar w:fldCharType="begin"/>
        </w:r>
        <w:r w:rsidRPr="003128FF">
          <w:instrText xml:space="preserve"> PAGE   \* MERGEFORMAT </w:instrText>
        </w:r>
        <w:r w:rsidRPr="003128FF">
          <w:fldChar w:fldCharType="separate"/>
        </w:r>
        <w:r w:rsidR="00845394">
          <w:rPr>
            <w:noProof/>
          </w:rPr>
          <w:t>2</w:t>
        </w:r>
        <w:r w:rsidRPr="003128F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D710A" w14:textId="77777777" w:rsidR="00662AFE" w:rsidRDefault="00662AFE" w:rsidP="00047416">
      <w:pPr>
        <w:spacing w:line="240" w:lineRule="auto"/>
      </w:pPr>
      <w:r>
        <w:separator/>
      </w:r>
    </w:p>
  </w:footnote>
  <w:footnote w:type="continuationSeparator" w:id="0">
    <w:p w14:paraId="1A4D93AE" w14:textId="77777777" w:rsidR="00662AFE" w:rsidRDefault="00662AFE" w:rsidP="000474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820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161C1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A6CC9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E6B2C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8C94D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FA040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A2D1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3400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881C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C8BB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33"/>
    <w:rsid w:val="0001341C"/>
    <w:rsid w:val="00047416"/>
    <w:rsid w:val="0009780C"/>
    <w:rsid w:val="00124EDE"/>
    <w:rsid w:val="0014130B"/>
    <w:rsid w:val="00297CDC"/>
    <w:rsid w:val="002C73AF"/>
    <w:rsid w:val="002D3815"/>
    <w:rsid w:val="002E0E08"/>
    <w:rsid w:val="003128FF"/>
    <w:rsid w:val="003605EA"/>
    <w:rsid w:val="00466633"/>
    <w:rsid w:val="0047227B"/>
    <w:rsid w:val="00510C35"/>
    <w:rsid w:val="005241D8"/>
    <w:rsid w:val="0056314D"/>
    <w:rsid w:val="00597E03"/>
    <w:rsid w:val="00610E90"/>
    <w:rsid w:val="00662AFE"/>
    <w:rsid w:val="006709A2"/>
    <w:rsid w:val="006C1AD5"/>
    <w:rsid w:val="006C2F91"/>
    <w:rsid w:val="006F1CED"/>
    <w:rsid w:val="00754484"/>
    <w:rsid w:val="007812C5"/>
    <w:rsid w:val="007B7FE4"/>
    <w:rsid w:val="007F5CA0"/>
    <w:rsid w:val="00845394"/>
    <w:rsid w:val="00855FB5"/>
    <w:rsid w:val="00867E58"/>
    <w:rsid w:val="008A5C11"/>
    <w:rsid w:val="008C3155"/>
    <w:rsid w:val="008C6184"/>
    <w:rsid w:val="00A058ED"/>
    <w:rsid w:val="00A131F1"/>
    <w:rsid w:val="00A34218"/>
    <w:rsid w:val="00A34713"/>
    <w:rsid w:val="00A66D3D"/>
    <w:rsid w:val="00A75554"/>
    <w:rsid w:val="00B14518"/>
    <w:rsid w:val="00B81A98"/>
    <w:rsid w:val="00BB1DBB"/>
    <w:rsid w:val="00BF449E"/>
    <w:rsid w:val="00C316CF"/>
    <w:rsid w:val="00C322B7"/>
    <w:rsid w:val="00C34FB4"/>
    <w:rsid w:val="00C62888"/>
    <w:rsid w:val="00CC6553"/>
    <w:rsid w:val="00D30F4F"/>
    <w:rsid w:val="00D64194"/>
    <w:rsid w:val="00D76297"/>
    <w:rsid w:val="00E24ED8"/>
    <w:rsid w:val="00E441F2"/>
    <w:rsid w:val="00E61D92"/>
    <w:rsid w:val="00F11892"/>
    <w:rsid w:val="00F333C1"/>
    <w:rsid w:val="00F93F56"/>
    <w:rsid w:val="00FB5724"/>
    <w:rsid w:val="00FC0F63"/>
    <w:rsid w:val="00FC7FAB"/>
    <w:rsid w:val="00FD5C22"/>
    <w:rsid w:val="00FF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D728DD"/>
  <w15:docId w15:val="{40D5E603-FB90-42D6-A426-78525FD5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8FF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6C2F91"/>
    <w:pPr>
      <w:ind w:firstLine="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8FF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8FF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8FF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8FF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8FF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8FF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Cs/>
      <w:caps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8FF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8FF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rsid w:val="003128FF"/>
    <w:pPr>
      <w:spacing w:before="360"/>
      <w:ind w:firstLine="0"/>
      <w:contextualSpacing/>
      <w:jc w:val="center"/>
    </w:pPr>
    <w:rPr>
      <w:rFonts w:asciiTheme="majorHAnsi" w:hAnsiTheme="majorHAnsi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2"/>
    <w:rsid w:val="003128FF"/>
    <w:rPr>
      <w:rFonts w:asciiTheme="majorHAnsi" w:hAnsiTheme="majorHAnsi"/>
      <w:b/>
      <w:bCs/>
      <w:sz w:val="28"/>
    </w:rPr>
  </w:style>
  <w:style w:type="paragraph" w:styleId="Date">
    <w:name w:val="Date"/>
    <w:basedOn w:val="Normal"/>
    <w:link w:val="DateChar"/>
    <w:uiPriority w:val="1"/>
    <w:qFormat/>
    <w:rsid w:val="00BB1DBB"/>
    <w:pPr>
      <w:spacing w:line="276" w:lineRule="auto"/>
      <w:jc w:val="right"/>
    </w:pPr>
    <w:rPr>
      <w:b/>
      <w:bCs/>
    </w:rPr>
  </w:style>
  <w:style w:type="character" w:customStyle="1" w:styleId="DateChar">
    <w:name w:val="Date Char"/>
    <w:basedOn w:val="DefaultParagraphFont"/>
    <w:link w:val="Date"/>
    <w:uiPriority w:val="1"/>
    <w:rsid w:val="00047416"/>
    <w:rPr>
      <w:b/>
      <w:bCs/>
      <w:sz w:val="24"/>
    </w:rPr>
  </w:style>
  <w:style w:type="paragraph" w:styleId="Subtitle">
    <w:name w:val="Subtitle"/>
    <w:basedOn w:val="Normal"/>
    <w:link w:val="SubtitleChar"/>
    <w:uiPriority w:val="3"/>
    <w:qFormat/>
    <w:rsid w:val="003128FF"/>
    <w:pPr>
      <w:spacing w:after="120"/>
      <w:ind w:firstLine="0"/>
      <w:contextualSpacing/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3"/>
    <w:rsid w:val="003128FF"/>
    <w:rPr>
      <w:i/>
      <w:i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F91"/>
    <w:rPr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124EDE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DBB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BB"/>
    <w:rPr>
      <w:rFonts w:ascii="Tahoma" w:hAnsi="Tahoma" w:cs="Tahoma"/>
      <w:szCs w:val="16"/>
    </w:rPr>
  </w:style>
  <w:style w:type="character" w:styleId="Strong">
    <w:name w:val="Strong"/>
    <w:basedOn w:val="DefaultParagraphFont"/>
    <w:uiPriority w:val="4"/>
    <w:unhideWhenUsed/>
    <w:qFormat/>
    <w:rsid w:val="00E61D92"/>
    <w:rPr>
      <w:b/>
      <w:bCs/>
      <w:i/>
    </w:rPr>
  </w:style>
  <w:style w:type="paragraph" w:customStyle="1" w:styleId="ContactInfo">
    <w:name w:val="Contact Info"/>
    <w:basedOn w:val="Normal"/>
    <w:uiPriority w:val="11"/>
    <w:qFormat/>
    <w:rsid w:val="00E61D92"/>
    <w:pPr>
      <w:spacing w:after="240" w:line="276" w:lineRule="auto"/>
      <w:contextualSpacing/>
    </w:pPr>
  </w:style>
  <w:style w:type="paragraph" w:customStyle="1" w:styleId="SmallPrint">
    <w:name w:val="Small Print"/>
    <w:basedOn w:val="Normal"/>
    <w:uiPriority w:val="10"/>
    <w:qFormat/>
    <w:rsid w:val="002D3815"/>
    <w:pPr>
      <w:spacing w:line="432" w:lineRule="auto"/>
    </w:pPr>
    <w:rPr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F91"/>
  </w:style>
  <w:style w:type="paragraph" w:styleId="BlockText">
    <w:name w:val="Block Text"/>
    <w:basedOn w:val="Normal"/>
    <w:uiPriority w:val="99"/>
    <w:semiHidden/>
    <w:unhideWhenUsed/>
    <w:rsid w:val="00124EDE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C2F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2F91"/>
  </w:style>
  <w:style w:type="paragraph" w:styleId="BodyText2">
    <w:name w:val="Body Text 2"/>
    <w:basedOn w:val="Normal"/>
    <w:link w:val="BodyText2Char"/>
    <w:uiPriority w:val="99"/>
    <w:semiHidden/>
    <w:unhideWhenUsed/>
    <w:rsid w:val="006C2F91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2F91"/>
  </w:style>
  <w:style w:type="paragraph" w:styleId="BodyText3">
    <w:name w:val="Body Text 3"/>
    <w:basedOn w:val="Normal"/>
    <w:link w:val="BodyText3Char"/>
    <w:uiPriority w:val="99"/>
    <w:semiHidden/>
    <w:unhideWhenUsed/>
    <w:rsid w:val="006C2F9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2F9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2F9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2F9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2F9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2F9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2F9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2F9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2F91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2F9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C2F9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2F9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2F9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C2F91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2F91"/>
  </w:style>
  <w:style w:type="table" w:styleId="ColorfulGrid">
    <w:name w:val="Colorful Grid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2F9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F9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F9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F91"/>
    <w:rPr>
      <w:b/>
      <w:bCs/>
      <w:sz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F9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C2F91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2F9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2F9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2F91"/>
  </w:style>
  <w:style w:type="character" w:styleId="EndnoteReference">
    <w:name w:val="endnote reference"/>
    <w:basedOn w:val="DefaultParagraphFont"/>
    <w:uiPriority w:val="99"/>
    <w:semiHidden/>
    <w:unhideWhenUsed/>
    <w:rsid w:val="006C2F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2F91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2F9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C2F9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C2F91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128FF"/>
    <w:pPr>
      <w:spacing w:line="240" w:lineRule="auto"/>
      <w:ind w:firstLine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128FF"/>
    <w:rPr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C2F9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2F9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2F91"/>
    <w:rPr>
      <w:szCs w:val="20"/>
    </w:rPr>
  </w:style>
  <w:style w:type="table" w:styleId="GridTable1Light">
    <w:name w:val="Grid Table 1 Light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4741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416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8FF"/>
    <w:rPr>
      <w:rFonts w:asciiTheme="majorHAnsi" w:eastAsiaTheme="majorEastAsia" w:hAnsiTheme="majorHAnsi" w:cstheme="majorBidi"/>
      <w:b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8FF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8FF"/>
    <w:rPr>
      <w:rFonts w:asciiTheme="majorHAnsi" w:eastAsiaTheme="majorEastAsia" w:hAnsiTheme="majorHAnsi" w:cstheme="majorBidi"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8FF"/>
    <w:rPr>
      <w:rFonts w:asciiTheme="majorHAnsi" w:eastAsiaTheme="majorEastAsia" w:hAnsiTheme="majorHAnsi" w:cstheme="majorBidi"/>
      <w:i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8FF"/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8FF"/>
    <w:rPr>
      <w:rFonts w:asciiTheme="majorHAnsi" w:eastAsiaTheme="majorEastAsia" w:hAnsiTheme="majorHAnsi" w:cstheme="majorBidi"/>
      <w:iCs/>
      <w:caps/>
      <w:color w:val="365F91" w:themeColor="accent1" w:themeShade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8FF"/>
    <w:rPr>
      <w:rFonts w:asciiTheme="majorHAnsi" w:eastAsiaTheme="majorEastAsia" w:hAnsiTheme="majorHAnsi" w:cstheme="majorBidi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8FF"/>
    <w:rPr>
      <w:rFonts w:asciiTheme="majorHAnsi" w:eastAsiaTheme="majorEastAsia" w:hAnsiTheme="majorHAnsi" w:cstheme="majorBidi"/>
      <w:i/>
      <w:iCs/>
      <w:color w:val="272727" w:themeColor="text1" w:themeTint="D8"/>
      <w:sz w:val="2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C2F91"/>
  </w:style>
  <w:style w:type="paragraph" w:styleId="HTMLAddress">
    <w:name w:val="HTML Address"/>
    <w:basedOn w:val="Normal"/>
    <w:link w:val="HTMLAddressChar"/>
    <w:uiPriority w:val="99"/>
    <w:semiHidden/>
    <w:unhideWhenUsed/>
    <w:rsid w:val="006C2F9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2F9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2F9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C2F9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C2F9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C2F9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F91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F9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C2F9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C2F9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C2F9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2F9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2F91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2F91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2F91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2F91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2F91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2F91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2F91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2F91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2F91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2F91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F9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2F91"/>
  </w:style>
  <w:style w:type="paragraph" w:styleId="List">
    <w:name w:val="List"/>
    <w:basedOn w:val="Normal"/>
    <w:uiPriority w:val="99"/>
    <w:semiHidden/>
    <w:unhideWhenUsed/>
    <w:rsid w:val="006C2F9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2F9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2F9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2F9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2F9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C2F9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C2F9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2F9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C2F9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2F9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2F9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2F9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2F9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2F9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2F9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C2F9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C2F9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2F9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2F9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2F91"/>
    <w:pPr>
      <w:numPr>
        <w:numId w:val="10"/>
      </w:numPr>
      <w:contextualSpacing/>
    </w:pPr>
  </w:style>
  <w:style w:type="table" w:styleId="ListTable1Light">
    <w:name w:val="List Table 1 Light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C2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2F9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2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2F9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2F91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6C2F91"/>
    <w:rPr>
      <w:rFonts w:ascii="Times New Roman" w:hAnsi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6C2F9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2F9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2F91"/>
  </w:style>
  <w:style w:type="character" w:styleId="PageNumber">
    <w:name w:val="page number"/>
    <w:basedOn w:val="DefaultParagraphFont"/>
    <w:uiPriority w:val="99"/>
    <w:semiHidden/>
    <w:unhideWhenUsed/>
    <w:rsid w:val="006C2F91"/>
  </w:style>
  <w:style w:type="table" w:styleId="PlainTable1">
    <w:name w:val="Plain Table 1"/>
    <w:basedOn w:val="TableNormal"/>
    <w:uiPriority w:val="41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C2F91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2F91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2F9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2F91"/>
  </w:style>
  <w:style w:type="paragraph" w:styleId="Signature">
    <w:name w:val="Signature"/>
    <w:basedOn w:val="Normal"/>
    <w:link w:val="SignatureChar"/>
    <w:uiPriority w:val="99"/>
    <w:semiHidden/>
    <w:unhideWhenUsed/>
    <w:rsid w:val="006C2F91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2F91"/>
  </w:style>
  <w:style w:type="table" w:styleId="Table3Deffects1">
    <w:name w:val="Table 3D effects 1"/>
    <w:basedOn w:val="TableNormal"/>
    <w:uiPriority w:val="99"/>
    <w:semiHidden/>
    <w:unhideWhenUsed/>
    <w:rsid w:val="006C2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2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2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2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2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2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2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2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2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2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2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2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2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2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2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2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6C2F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C2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2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2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2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2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2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F9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2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2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2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2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2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2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2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2F91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2F91"/>
  </w:style>
  <w:style w:type="table" w:styleId="TableProfessional">
    <w:name w:val="Table Professional"/>
    <w:basedOn w:val="TableNormal"/>
    <w:uiPriority w:val="99"/>
    <w:semiHidden/>
    <w:unhideWhenUsed/>
    <w:rsid w:val="006C2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2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2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2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2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2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2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2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2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2F91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2F9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2F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2F9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2F9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2F9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2F9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2F9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2F9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2F9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7FE4"/>
    <w:pPr>
      <w:keepNext/>
      <w:keepLines/>
      <w:outlineLvl w:val="9"/>
    </w:pPr>
    <w:rPr>
      <w:rFonts w:eastAsiaTheme="majorEastAsia" w:cstheme="majorBidi"/>
      <w:bCs w:val="0"/>
      <w:szCs w:val="32"/>
    </w:rPr>
  </w:style>
  <w:style w:type="character" w:styleId="SubtleReference">
    <w:name w:val="Subtle Reference"/>
    <w:basedOn w:val="DefaultParagraphFont"/>
    <w:uiPriority w:val="5"/>
    <w:qFormat/>
    <w:rsid w:val="002D3815"/>
    <w:rPr>
      <w:caps w:val="0"/>
      <w:smallCaps w:val="0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24EDE"/>
    <w:rPr>
      <w:i/>
      <w:iCs/>
      <w:color w:val="244061" w:themeColor="accent1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24ED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24EDE"/>
    <w:rPr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24ED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24EDE"/>
    <w:rPr>
      <w:i/>
      <w:iCs/>
      <w:color w:val="365F9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24EDE"/>
    <w:rPr>
      <w:b/>
      <w:bCs/>
      <w:smallCaps/>
      <w:color w:val="365F91" w:themeColor="accent1" w:themeShade="BF"/>
      <w:spacing w:val="5"/>
    </w:rPr>
  </w:style>
  <w:style w:type="paragraph" w:customStyle="1" w:styleId="Reference">
    <w:name w:val="Reference"/>
    <w:basedOn w:val="Normal"/>
    <w:uiPriority w:val="9"/>
    <w:qFormat/>
    <w:rsid w:val="003128FF"/>
    <w:pPr>
      <w:jc w:val="center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ress%20release%20with%20product%20announc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B165C265D049D689B30FC8F6D8C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C3197-FF1F-4F51-8FF5-97E9C097173F}"/>
      </w:docPartPr>
      <w:docPartBody>
        <w:p w:rsidR="00000000" w:rsidRDefault="00035872">
          <w:pPr>
            <w:pStyle w:val="CCB165C265D049D689B30FC8F6D8C10F"/>
          </w:pPr>
          <w:r w:rsidRPr="00BB1DBB">
            <w:t>For Release</w:t>
          </w:r>
        </w:p>
      </w:docPartBody>
    </w:docPart>
    <w:docPart>
      <w:docPartPr>
        <w:name w:val="DB0AFACF34C84604A2733E28560D3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5ED07-9FC5-456E-898D-E7A9DE7AC37B}"/>
      </w:docPartPr>
      <w:docPartBody>
        <w:p w:rsidR="00000000" w:rsidRDefault="00035872">
          <w:pPr>
            <w:pStyle w:val="DB0AFACF34C84604A2733E28560D38E5"/>
          </w:pPr>
          <w:r>
            <w:t>Time</w:t>
          </w:r>
        </w:p>
      </w:docPartBody>
    </w:docPart>
    <w:docPart>
      <w:docPartPr>
        <w:name w:val="49027BA4EBAD4721A3370BF5E3B69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91A56-0694-4B96-9E92-FFF806DA3493}"/>
      </w:docPartPr>
      <w:docPartBody>
        <w:p w:rsidR="00000000" w:rsidRDefault="00035872">
          <w:pPr>
            <w:pStyle w:val="49027BA4EBAD4721A3370BF5E3B69A25"/>
          </w:pPr>
          <w:r>
            <w:t>Date</w:t>
          </w:r>
        </w:p>
      </w:docPartBody>
    </w:docPart>
    <w:docPart>
      <w:docPartPr>
        <w:name w:val="0564D7D8F3D24DB281DF4DAF1675D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0A04B-58A6-4CE6-B635-2BE22051DE71}"/>
      </w:docPartPr>
      <w:docPartBody>
        <w:p w:rsidR="00000000" w:rsidRDefault="00035872">
          <w:pPr>
            <w:pStyle w:val="0564D7D8F3D24DB281DF4DAF1675DBFA"/>
          </w:pPr>
          <w:r>
            <w:t>Company Name</w:t>
          </w:r>
        </w:p>
      </w:docPartBody>
    </w:docPart>
    <w:docPart>
      <w:docPartPr>
        <w:name w:val="B3A7FB55F20F48E2BD0AA2D82A1BD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D2B95-A776-4577-9BF4-C664598BDF19}"/>
      </w:docPartPr>
      <w:docPartBody>
        <w:p w:rsidR="00000000" w:rsidRDefault="00035872">
          <w:pPr>
            <w:pStyle w:val="B3A7FB55F20F48E2BD0AA2D82A1BDA68"/>
          </w:pPr>
          <w:r w:rsidRPr="00BB1DBB">
            <w:t xml:space="preserve">Announces </w:t>
          </w:r>
          <w:r>
            <w:t>Availability of</w:t>
          </w:r>
        </w:p>
      </w:docPartBody>
    </w:docPart>
    <w:docPart>
      <w:docPartPr>
        <w:name w:val="9EF73ACF98F5484CB5E235C9C4F59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44085-E66E-42C0-8B7B-288D350701D7}"/>
      </w:docPartPr>
      <w:docPartBody>
        <w:p w:rsidR="00000000" w:rsidRDefault="00035872">
          <w:pPr>
            <w:pStyle w:val="9EF73ACF98F5484CB5E235C9C4F59123"/>
          </w:pPr>
          <w:r>
            <w:t>Product</w:t>
          </w:r>
        </w:p>
      </w:docPartBody>
    </w:docPart>
    <w:docPart>
      <w:docPartPr>
        <w:name w:val="669BFC69712F452FAA455779414FE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51DBF-E5D9-4C17-9FB8-46A8103E80D4}"/>
      </w:docPartPr>
      <w:docPartBody>
        <w:p w:rsidR="00000000" w:rsidRDefault="00035872">
          <w:pPr>
            <w:pStyle w:val="669BFC69712F452FAA455779414FEAE3"/>
          </w:pPr>
          <w:r>
            <w:t>Subtitle</w:t>
          </w:r>
        </w:p>
      </w:docPartBody>
    </w:docPart>
    <w:docPart>
      <w:docPartPr>
        <w:name w:val="22EC004E373B4ED18341F97F7F772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794C6-859B-43D6-9A39-45B302690342}"/>
      </w:docPartPr>
      <w:docPartBody>
        <w:p w:rsidR="00000000" w:rsidRDefault="00035872">
          <w:pPr>
            <w:pStyle w:val="22EC004E373B4ED18341F97F7F772129"/>
          </w:pPr>
          <w:r>
            <w:rPr>
              <w:rStyle w:val="Strong"/>
            </w:rPr>
            <w:t>City</w:t>
          </w:r>
        </w:p>
      </w:docPartBody>
    </w:docPart>
    <w:docPart>
      <w:docPartPr>
        <w:name w:val="881BA3B56818401CB738F75630BC1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FB79C-B2EE-426D-87C0-90FB656CCDB2}"/>
      </w:docPartPr>
      <w:docPartBody>
        <w:p w:rsidR="00000000" w:rsidRDefault="00035872">
          <w:pPr>
            <w:pStyle w:val="881BA3B56818401CB738F75630BC1F9E"/>
          </w:pPr>
          <w:r w:rsidRPr="00F333C1">
            <w:rPr>
              <w:rStyle w:val="Strong"/>
            </w:rPr>
            <w:t>Date</w:t>
          </w:r>
        </w:p>
      </w:docPartBody>
    </w:docPart>
    <w:docPart>
      <w:docPartPr>
        <w:name w:val="B834119D4812454AA42B31855847C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D031E-5EA6-405A-9357-06FCD19DB1A9}"/>
      </w:docPartPr>
      <w:docPartBody>
        <w:p w:rsidR="00000000" w:rsidRDefault="00035872">
          <w:pPr>
            <w:pStyle w:val="B834119D4812454AA42B31855847C207"/>
          </w:pPr>
          <w:r w:rsidRPr="003128FF">
            <w:t>Today at the</w:t>
          </w:r>
        </w:p>
      </w:docPartBody>
    </w:docPart>
    <w:docPart>
      <w:docPartPr>
        <w:name w:val="DF19E3C7794F4168B9D9CDD9CF945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3F4BD-1748-4AE8-A5EA-48B92EE17496}"/>
      </w:docPartPr>
      <w:docPartBody>
        <w:p w:rsidR="00000000" w:rsidRDefault="00035872">
          <w:pPr>
            <w:pStyle w:val="DF19E3C7794F4168B9D9CDD9CF94552C"/>
          </w:pPr>
          <w:r w:rsidRPr="003128FF">
            <w:t>Event</w:t>
          </w:r>
        </w:p>
      </w:docPartBody>
    </w:docPart>
    <w:docPart>
      <w:docPartPr>
        <w:name w:val="3122C88415494D98A27121CCD58EF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744BA-3257-422C-B5E1-2AC3D154596D}"/>
      </w:docPartPr>
      <w:docPartBody>
        <w:p w:rsidR="00000000" w:rsidRDefault="00035872">
          <w:pPr>
            <w:pStyle w:val="3122C88415494D98A27121CCD58EFD99"/>
          </w:pPr>
          <w:r w:rsidRPr="008C6184">
            <w:t>Company Name</w:t>
          </w:r>
        </w:p>
      </w:docPartBody>
    </w:docPart>
    <w:docPart>
      <w:docPartPr>
        <w:name w:val="F979E2003058466F941A273155B3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AC7ED-FF97-49B8-A72B-90D1B67BB925}"/>
      </w:docPartPr>
      <w:docPartBody>
        <w:p w:rsidR="00000000" w:rsidRDefault="00035872">
          <w:pPr>
            <w:pStyle w:val="F979E2003058466F941A273155B3368B"/>
          </w:pPr>
          <w:r>
            <w:t>announced immediate availability of</w:t>
          </w:r>
        </w:p>
      </w:docPartBody>
    </w:docPart>
    <w:docPart>
      <w:docPartPr>
        <w:name w:val="B8FE61AF33D84D3AAE10FB366F62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7C57B-E4A4-4F7E-966B-A7755104AD4C}"/>
      </w:docPartPr>
      <w:docPartBody>
        <w:p w:rsidR="00000000" w:rsidRDefault="00035872">
          <w:pPr>
            <w:pStyle w:val="B8FE61AF33D84D3AAE10FB366F62C623"/>
          </w:pPr>
          <w:r>
            <w:t>Product</w:t>
          </w:r>
        </w:p>
      </w:docPartBody>
    </w:docPart>
    <w:docPart>
      <w:docPartPr>
        <w:name w:val="A2FCCB45082F41AF98DFC799B8AD2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5DF09-4B43-4BF7-AFC6-91946960F327}"/>
      </w:docPartPr>
      <w:docPartBody>
        <w:p w:rsidR="00000000" w:rsidRDefault="00035872">
          <w:pPr>
            <w:pStyle w:val="A2FCCB45082F41AF98DFC799B8AD24E9"/>
          </w:pPr>
          <w:r>
            <w:t>enabling owners of version</w:t>
          </w:r>
        </w:p>
      </w:docPartBody>
    </w:docPart>
    <w:docPart>
      <w:docPartPr>
        <w:name w:val="EE2FD82A7FD74488A7EB4A894F177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CF25C-84F6-4C86-87BF-A8F88B03A428}"/>
      </w:docPartPr>
      <w:docPartBody>
        <w:p w:rsidR="00000000" w:rsidRDefault="00035872">
          <w:pPr>
            <w:pStyle w:val="EE2FD82A7FD74488A7EB4A894F177E8B"/>
          </w:pPr>
          <w:r w:rsidRPr="002D3815">
            <w:rPr>
              <w:rStyle w:val="SubtleReference"/>
            </w:rPr>
            <w:t>number</w:t>
          </w:r>
        </w:p>
      </w:docPartBody>
    </w:docPart>
    <w:docPart>
      <w:docPartPr>
        <w:name w:val="DC7DF294B01E4EFAACD0EC89CAED2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EA1CA-04EA-494B-BC0A-D236AA7486D5}"/>
      </w:docPartPr>
      <w:docPartBody>
        <w:p w:rsidR="00000000" w:rsidRDefault="00035872">
          <w:pPr>
            <w:pStyle w:val="DC7DF294B01E4EFAACD0EC89CAED2EFF"/>
          </w:pPr>
          <w:r>
            <w:t>to immediately upgrade to the latest release.</w:t>
          </w:r>
        </w:p>
      </w:docPartBody>
    </w:docPart>
    <w:docPart>
      <w:docPartPr>
        <w:name w:val="0B746D306B824EB089600CD79E1A5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22734-17BA-421E-ADA8-239F639EF916}"/>
      </w:docPartPr>
      <w:docPartBody>
        <w:p w:rsidR="00000000" w:rsidRDefault="00035872">
          <w:pPr>
            <w:pStyle w:val="0B746D306B824EB089600CD79E1A53DE"/>
          </w:pPr>
          <w:r w:rsidRPr="002D3815">
            <w:rPr>
              <w:rStyle w:val="SubtleReference"/>
            </w:rPr>
            <w:t>Product-related quote</w:t>
          </w:r>
        </w:p>
      </w:docPartBody>
    </w:docPart>
    <w:docPart>
      <w:docPartPr>
        <w:name w:val="9519FEBB7AFA44D3843114E8AE290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F14DE-CE5C-4E7D-9556-A9B58A64E128}"/>
      </w:docPartPr>
      <w:docPartBody>
        <w:p w:rsidR="00000000" w:rsidRDefault="00035872">
          <w:pPr>
            <w:pStyle w:val="9519FEBB7AFA44D3843114E8AE2905B5"/>
          </w:pPr>
          <w:r>
            <w:t>said</w:t>
          </w:r>
        </w:p>
      </w:docPartBody>
    </w:docPart>
    <w:docPart>
      <w:docPartPr>
        <w:name w:val="ECB5DBBD27424779822A364926D83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3D884-FEF1-4B0C-A2B5-4124A7EDDE9B}"/>
      </w:docPartPr>
      <w:docPartBody>
        <w:p w:rsidR="00000000" w:rsidRDefault="00035872">
          <w:pPr>
            <w:pStyle w:val="ECB5DBBD27424779822A364926D832BE"/>
          </w:pPr>
          <w:r w:rsidRPr="002D3815">
            <w:rPr>
              <w:rStyle w:val="SubtleReference"/>
            </w:rPr>
            <w:t>Employee Name</w:t>
          </w:r>
        </w:p>
      </w:docPartBody>
    </w:docPart>
    <w:docPart>
      <w:docPartPr>
        <w:name w:val="6547BE2BF1404F44B8DD4D9B6EBFE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09EC0-E374-4153-9EAB-D635DB16ED3F}"/>
      </w:docPartPr>
      <w:docPartBody>
        <w:p w:rsidR="00000000" w:rsidRDefault="00035872">
          <w:pPr>
            <w:pStyle w:val="6547BE2BF1404F44B8DD4D9B6EBFE216"/>
          </w:pPr>
          <w:r w:rsidRPr="002D3815">
            <w:rPr>
              <w:rStyle w:val="SubtleReference"/>
            </w:rPr>
            <w:t>Job Title</w:t>
          </w:r>
        </w:p>
      </w:docPartBody>
    </w:docPart>
    <w:docPart>
      <w:docPartPr>
        <w:name w:val="7AAC3DA794B24CB68544369DF5BFC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70363-9E1E-44FF-9DE0-6145732D9CDD}"/>
      </w:docPartPr>
      <w:docPartBody>
        <w:p w:rsidR="00000000" w:rsidRDefault="00035872">
          <w:pPr>
            <w:pStyle w:val="7AAC3DA794B24CB68544369DF5BFCC5F"/>
          </w:pPr>
          <w:r>
            <w:t>at</w:t>
          </w:r>
        </w:p>
      </w:docPartBody>
    </w:docPart>
    <w:docPart>
      <w:docPartPr>
        <w:name w:val="4062D0C23FFA46ADB5BB72C03E968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2BD03-3FEF-4C1C-BB57-E53CB78135A8}"/>
      </w:docPartPr>
      <w:docPartBody>
        <w:p w:rsidR="00000000" w:rsidRDefault="00035872">
          <w:pPr>
            <w:pStyle w:val="4062D0C23FFA46ADB5BB72C03E968DF0"/>
          </w:pPr>
          <w:r w:rsidRPr="008C6184">
            <w:t>Company Name</w:t>
          </w:r>
        </w:p>
      </w:docPartBody>
    </w:docPart>
    <w:docPart>
      <w:docPartPr>
        <w:name w:val="8E999602891B464282463D7C27780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80154-97F4-48C3-9469-7B8785760A8A}"/>
      </w:docPartPr>
      <w:docPartBody>
        <w:p w:rsidR="00000000" w:rsidRDefault="00035872">
          <w:pPr>
            <w:pStyle w:val="8E999602891B464282463D7C27780EA7"/>
          </w:pPr>
          <w:r>
            <w:t>Positive Customer Impact</w:t>
          </w:r>
        </w:p>
      </w:docPartBody>
    </w:docPart>
    <w:docPart>
      <w:docPartPr>
        <w:name w:val="2638A9C599C34B278BBF5ED40115B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A530A-837F-41BA-AB00-BFC1B14EAD92}"/>
      </w:docPartPr>
      <w:docPartBody>
        <w:p w:rsidR="00000000" w:rsidRDefault="00035872">
          <w:pPr>
            <w:pStyle w:val="2638A9C599C34B278BBF5ED40115B76D"/>
          </w:pPr>
          <w:r>
            <w:t>Many customers have already benefited from deploying</w:t>
          </w:r>
        </w:p>
      </w:docPartBody>
    </w:docPart>
    <w:docPart>
      <w:docPartPr>
        <w:name w:val="4897FEAED3204BF0A9C65DF780440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7969C-6E97-415A-818D-CCF4F8A58061}"/>
      </w:docPartPr>
      <w:docPartBody>
        <w:p w:rsidR="00000000" w:rsidRDefault="00035872">
          <w:pPr>
            <w:pStyle w:val="4897FEAED3204BF0A9C65DF7804406BC"/>
          </w:pPr>
          <w:r>
            <w:t>Product</w:t>
          </w:r>
        </w:p>
      </w:docPartBody>
    </w:docPart>
    <w:docPart>
      <w:docPartPr>
        <w:name w:val="658F309D4DFE40939909D7FFF63A4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0F7B6-984F-422C-AD7B-BC368B143171}"/>
      </w:docPartPr>
      <w:docPartBody>
        <w:p w:rsidR="00000000" w:rsidRDefault="00035872">
          <w:pPr>
            <w:pStyle w:val="658F309D4DFE40939909D7FFF63A42BE"/>
          </w:pPr>
          <w:r w:rsidRPr="002D3815">
            <w:rPr>
              <w:rStyle w:val="SubtleReference"/>
            </w:rPr>
            <w:t>Customer Name</w:t>
          </w:r>
        </w:p>
      </w:docPartBody>
    </w:docPart>
    <w:docPart>
      <w:docPartPr>
        <w:name w:val="536C6A4E6DF546B1A4025D031ADBD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6A658-552B-47E0-9D6A-B14BCB805DEC}"/>
      </w:docPartPr>
      <w:docPartBody>
        <w:p w:rsidR="00000000" w:rsidRDefault="00035872">
          <w:pPr>
            <w:pStyle w:val="536C6A4E6DF546B1A4025D031ADBD04C"/>
          </w:pPr>
          <w:r>
            <w:t>a</w:t>
          </w:r>
        </w:p>
      </w:docPartBody>
    </w:docPart>
    <w:docPart>
      <w:docPartPr>
        <w:name w:val="50F71E09CA5B490CAA2D03FF0D59F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8F3A7-DBA1-4B65-B24C-14D5BF7A71AB}"/>
      </w:docPartPr>
      <w:docPartBody>
        <w:p w:rsidR="00000000" w:rsidRDefault="00035872">
          <w:pPr>
            <w:pStyle w:val="50F71E09CA5B490CAA2D03FF0D59FA93"/>
          </w:pPr>
          <w:r w:rsidRPr="002D3815">
            <w:rPr>
              <w:rStyle w:val="SubtleReference"/>
            </w:rPr>
            <w:t>business type</w:t>
          </w:r>
        </w:p>
      </w:docPartBody>
    </w:docPart>
    <w:docPart>
      <w:docPartPr>
        <w:name w:val="8E270FF22CE64517BEC8D5BCBB37E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9F102-8502-446B-A810-242468E50887}"/>
      </w:docPartPr>
      <w:docPartBody>
        <w:p w:rsidR="00000000" w:rsidRDefault="00035872">
          <w:pPr>
            <w:pStyle w:val="8E270FF22CE64517BEC8D5BCBB37E919"/>
          </w:pPr>
          <w:r>
            <w:t>recently committed to deploying</w:t>
          </w:r>
        </w:p>
      </w:docPartBody>
    </w:docPart>
    <w:docPart>
      <w:docPartPr>
        <w:name w:val="F28F4411AC134B50B05F72DB80E8B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4F7C2-CE6F-4A03-822F-2C69DD59FE3F}"/>
      </w:docPartPr>
      <w:docPartBody>
        <w:p w:rsidR="00000000" w:rsidRDefault="00035872">
          <w:pPr>
            <w:pStyle w:val="F28F4411AC134B50B05F72DB80E8B9D0"/>
          </w:pPr>
          <w:r>
            <w:t>Product</w:t>
          </w:r>
        </w:p>
      </w:docPartBody>
    </w:docPart>
    <w:docPart>
      <w:docPartPr>
        <w:name w:val="D2FF6DC9273248FB9EC118A18E14C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948D3-D590-4D35-9F6D-BABD73D069A1}"/>
      </w:docPartPr>
      <w:docPartBody>
        <w:p w:rsidR="00000000" w:rsidRDefault="00035872">
          <w:pPr>
            <w:pStyle w:val="D2FF6DC9273248FB9EC118A18E14C3B5"/>
          </w:pPr>
          <w:r>
            <w:t>to all desktop computers in its worldwide network.</w:t>
          </w:r>
        </w:p>
      </w:docPartBody>
    </w:docPart>
    <w:docPart>
      <w:docPartPr>
        <w:name w:val="D70F0128E06E4CE58EC77A8D0A74E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CDB3D-CD63-4A76-A423-D4AC8F2B6F23}"/>
      </w:docPartPr>
      <w:docPartBody>
        <w:p w:rsidR="00000000" w:rsidRDefault="00035872">
          <w:pPr>
            <w:pStyle w:val="D70F0128E06E4CE58EC77A8D0A74E639"/>
          </w:pPr>
          <w:r>
            <w:t>Product</w:t>
          </w:r>
        </w:p>
      </w:docPartBody>
    </w:docPart>
    <w:docPart>
      <w:docPartPr>
        <w:name w:val="8AD4E15DDBB5476ABD6220014FD41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2439A-8164-4275-BDAE-26364878EECE}"/>
      </w:docPartPr>
      <w:docPartBody>
        <w:p w:rsidR="00000000" w:rsidRDefault="00035872">
          <w:pPr>
            <w:pStyle w:val="8AD4E15DDBB5476ABD6220014FD410D5"/>
          </w:pPr>
          <w:r>
            <w:t xml:space="preserve">will </w:t>
          </w:r>
          <w:r>
            <w:t>enable</w:t>
          </w:r>
        </w:p>
      </w:docPartBody>
    </w:docPart>
    <w:docPart>
      <w:docPartPr>
        <w:name w:val="3E140B468A76419EA891CD069C922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46565-A6B0-425F-AC06-38F526BAB9F5}"/>
      </w:docPartPr>
      <w:docPartBody>
        <w:p w:rsidR="00000000" w:rsidRDefault="00035872">
          <w:pPr>
            <w:pStyle w:val="3E140B468A76419EA891CD069C92222C"/>
          </w:pPr>
          <w:r>
            <w:t>Customer Name</w:t>
          </w:r>
        </w:p>
      </w:docPartBody>
    </w:docPart>
    <w:docPart>
      <w:docPartPr>
        <w:name w:val="2F4C3DD7D2D5447FB5A6461AFC5DD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BDA7C-BF56-40DF-B78E-933AA1006BA9}"/>
      </w:docPartPr>
      <w:docPartBody>
        <w:p w:rsidR="00000000" w:rsidRDefault="00035872">
          <w:pPr>
            <w:pStyle w:val="2F4C3DD7D2D5447FB5A6461AFC5DD4C1"/>
          </w:pPr>
          <w:r>
            <w:t>to</w:t>
          </w:r>
        </w:p>
      </w:docPartBody>
    </w:docPart>
    <w:docPart>
      <w:docPartPr>
        <w:name w:val="3197740363D54E42A25881CAB5F7F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7941F-7219-4AC1-9B05-2B22C26E2D71}"/>
      </w:docPartPr>
      <w:docPartBody>
        <w:p w:rsidR="00000000" w:rsidRDefault="00035872">
          <w:pPr>
            <w:pStyle w:val="3197740363D54E42A25881CAB5F7F1FE"/>
          </w:pPr>
          <w:r w:rsidRPr="002D3815">
            <w:rPr>
              <w:rStyle w:val="SubtleReference"/>
            </w:rPr>
            <w:t xml:space="preserve">benefit of product to </w:t>
          </w:r>
          <w:r w:rsidRPr="002D3815">
            <w:rPr>
              <w:rStyle w:val="SubtleReference"/>
            </w:rPr>
            <w:t>business</w:t>
          </w:r>
        </w:p>
      </w:docPartBody>
    </w:docPart>
    <w:docPart>
      <w:docPartPr>
        <w:name w:val="DB81DBC088904DA39094F6517FB7B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40603-AAE9-4BE7-B0D8-DAD03A90090F}"/>
      </w:docPartPr>
      <w:docPartBody>
        <w:p w:rsidR="00000000" w:rsidRDefault="00035872">
          <w:pPr>
            <w:pStyle w:val="DB81DBC088904DA39094F6517FB7B0E4"/>
          </w:pPr>
          <w:r w:rsidRPr="002D3815">
            <w:rPr>
              <w:rStyle w:val="SubtleReference"/>
            </w:rPr>
            <w:t>Positive quote from customer</w:t>
          </w:r>
        </w:p>
      </w:docPartBody>
    </w:docPart>
    <w:docPart>
      <w:docPartPr>
        <w:name w:val="C175A4B9D2864CCBA508FA67E5399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0D533-AFF1-4FF5-947B-69328934AEE1}"/>
      </w:docPartPr>
      <w:docPartBody>
        <w:p w:rsidR="00000000" w:rsidRDefault="00035872">
          <w:pPr>
            <w:pStyle w:val="C175A4B9D2864CCBA508FA67E5399C6B"/>
          </w:pPr>
          <w:r>
            <w:t>said</w:t>
          </w:r>
        </w:p>
      </w:docPartBody>
    </w:docPart>
    <w:docPart>
      <w:docPartPr>
        <w:name w:val="200CF0729C444E91AF0861B47FE97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53D8D-E82C-4B1C-BC2B-3D033E185709}"/>
      </w:docPartPr>
      <w:docPartBody>
        <w:p w:rsidR="00000000" w:rsidRDefault="00035872">
          <w:pPr>
            <w:pStyle w:val="200CF0729C444E91AF0861B47FE976FF"/>
          </w:pPr>
          <w:r w:rsidRPr="002D3815">
            <w:rPr>
              <w:rStyle w:val="SubtleReference"/>
            </w:rPr>
            <w:t>Employee Name</w:t>
          </w:r>
        </w:p>
      </w:docPartBody>
    </w:docPart>
    <w:docPart>
      <w:docPartPr>
        <w:name w:val="27757A0B16AE49C581D88A19914A8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41577-B697-4E76-80C0-452D2981A0CF}"/>
      </w:docPartPr>
      <w:docPartBody>
        <w:p w:rsidR="00000000" w:rsidRDefault="00035872">
          <w:pPr>
            <w:pStyle w:val="27757A0B16AE49C581D88A19914A83E7"/>
          </w:pPr>
          <w:r w:rsidRPr="002D3815">
            <w:rPr>
              <w:rStyle w:val="SubtleReference"/>
            </w:rPr>
            <w:t>Job Title</w:t>
          </w:r>
        </w:p>
      </w:docPartBody>
    </w:docPart>
    <w:docPart>
      <w:docPartPr>
        <w:name w:val="7D13EA46CC964473BCD827103EED4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9DFF9-C8CA-4AA7-B64F-B81D7AA34CED}"/>
      </w:docPartPr>
      <w:docPartBody>
        <w:p w:rsidR="00000000" w:rsidRDefault="00035872">
          <w:pPr>
            <w:pStyle w:val="7D13EA46CC964473BCD827103EED4CDB"/>
          </w:pPr>
          <w:r>
            <w:t>Customer Name</w:t>
          </w:r>
        </w:p>
      </w:docPartBody>
    </w:docPart>
    <w:docPart>
      <w:docPartPr>
        <w:name w:val="8762E81A648E498A934D8A701A870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CCBB2-A6BE-414D-ACF3-DC2FD3653F9C}"/>
      </w:docPartPr>
      <w:docPartBody>
        <w:p w:rsidR="00000000" w:rsidRDefault="00035872">
          <w:pPr>
            <w:pStyle w:val="8762E81A648E498A934D8A701A87026D"/>
          </w:pPr>
          <w:r w:rsidRPr="002D3815">
            <w:rPr>
              <w:rStyle w:val="SubtleReference"/>
            </w:rPr>
            <w:t>Remainder of positive quote</w:t>
          </w:r>
        </w:p>
      </w:docPartBody>
    </w:docPart>
    <w:docPart>
      <w:docPartPr>
        <w:name w:val="815F5357B4554D868C7A602AB314F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370AC-8EDB-47AD-8BDD-BCA076CA5150}"/>
      </w:docPartPr>
      <w:docPartBody>
        <w:p w:rsidR="00000000" w:rsidRDefault="00035872">
          <w:pPr>
            <w:pStyle w:val="815F5357B4554D868C7A602AB314F5F7"/>
          </w:pPr>
          <w:r>
            <w:t>Product</w:t>
          </w:r>
        </w:p>
      </w:docPartBody>
    </w:docPart>
    <w:docPart>
      <w:docPartPr>
        <w:name w:val="366280F8C51F4038AD3EEB5EB46F7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0BFBE-F65D-4FEB-A39F-63B6C72F013A}"/>
      </w:docPartPr>
      <w:docPartBody>
        <w:p w:rsidR="00000000" w:rsidRDefault="00035872">
          <w:pPr>
            <w:pStyle w:val="366280F8C51F4038AD3EEB5EB46F7782"/>
          </w:pPr>
          <w:r>
            <w:t>A</w:t>
          </w:r>
          <w:r w:rsidRPr="00BB1DBB">
            <w:t>vailability</w:t>
          </w:r>
        </w:p>
      </w:docPartBody>
    </w:docPart>
    <w:docPart>
      <w:docPartPr>
        <w:name w:val="D4867476ABD542E6A939296793C60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325FD-3EF7-43F4-8787-B4254CE97B38}"/>
      </w:docPartPr>
      <w:docPartBody>
        <w:p w:rsidR="00000000" w:rsidRDefault="00035872">
          <w:pPr>
            <w:pStyle w:val="D4867476ABD542E6A939296793C60B52"/>
          </w:pPr>
          <w:r>
            <w:t>Product</w:t>
          </w:r>
        </w:p>
      </w:docPartBody>
    </w:docPart>
    <w:docPart>
      <w:docPartPr>
        <w:name w:val="DBCA908D39B445CBA765A4AA721E2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49566-D685-4D04-B93C-40EB6F4186B6}"/>
      </w:docPartPr>
      <w:docPartBody>
        <w:p w:rsidR="00000000" w:rsidRDefault="00035872">
          <w:pPr>
            <w:pStyle w:val="DBCA908D39B445CBA765A4AA721E284B"/>
          </w:pPr>
          <w:r>
            <w:t>is an update driven by customer feedback and is part of</w:t>
          </w:r>
        </w:p>
      </w:docPartBody>
    </w:docPart>
    <w:docPart>
      <w:docPartPr>
        <w:name w:val="3F30903DB9424487A83272F4399BD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ABAD0-DE2A-4183-9AAE-B8FBC91225B8}"/>
      </w:docPartPr>
      <w:docPartBody>
        <w:p w:rsidR="00000000" w:rsidRDefault="00035872">
          <w:pPr>
            <w:pStyle w:val="3F30903DB9424487A83272F4399BD23B"/>
          </w:pPr>
          <w:r w:rsidRPr="008C6184">
            <w:t>Company Name</w:t>
          </w:r>
        </w:p>
      </w:docPartBody>
    </w:docPart>
    <w:docPart>
      <w:docPartPr>
        <w:name w:val="97A54CE319AF4BBBAB22F4F5B2F2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A0B9-2F34-4788-B9F8-260810DAAC1B}"/>
      </w:docPartPr>
      <w:docPartBody>
        <w:p w:rsidR="00000000" w:rsidRDefault="00035872">
          <w:pPr>
            <w:pStyle w:val="97A54CE319AF4BBBAB22F4F5B2F213BB"/>
          </w:pPr>
          <w:r>
            <w:t>commitment to deliver the latest product updates in one convenient installation.</w:t>
          </w:r>
        </w:p>
      </w:docPartBody>
    </w:docPart>
    <w:docPart>
      <w:docPartPr>
        <w:name w:val="B818611F6EA44D7CA956E6522A532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725A9-AE69-40EF-995D-845227069E41}"/>
      </w:docPartPr>
      <w:docPartBody>
        <w:p w:rsidR="00000000" w:rsidRDefault="00035872">
          <w:pPr>
            <w:pStyle w:val="B818611F6EA44D7CA956E6522A53297C"/>
          </w:pPr>
          <w:r>
            <w:t>Product</w:t>
          </w:r>
        </w:p>
      </w:docPartBody>
    </w:docPart>
    <w:docPart>
      <w:docPartPr>
        <w:name w:val="745B183EE68C4E52A728E6F24FDD7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87ED2-71FD-4446-91C0-C21F3BF924EA}"/>
      </w:docPartPr>
      <w:docPartBody>
        <w:p w:rsidR="00000000" w:rsidRDefault="00035872">
          <w:pPr>
            <w:pStyle w:val="745B183EE68C4E52A728E6F24FDD737D"/>
          </w:pPr>
          <w:r>
            <w:t>is available for immediately download at</w:t>
          </w:r>
        </w:p>
      </w:docPartBody>
    </w:docPart>
    <w:docPart>
      <w:docPartPr>
        <w:name w:val="89D31FFE225E4B5D90D9B273EEC8A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E2072-9213-432D-A744-7A3F9782768F}"/>
      </w:docPartPr>
      <w:docPartBody>
        <w:p w:rsidR="00000000" w:rsidRDefault="00035872">
          <w:pPr>
            <w:pStyle w:val="89D31FFE225E4B5D90D9B273EEC8ACE7"/>
          </w:pPr>
          <w:r w:rsidRPr="002D3815">
            <w:rPr>
              <w:rStyle w:val="SubtleReference"/>
            </w:rPr>
            <w:t>website URL</w:t>
          </w:r>
        </w:p>
      </w:docPartBody>
    </w:docPart>
    <w:docPart>
      <w:docPartPr>
        <w:name w:val="ED2EE50EC4E947B58495CF4789B94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4CE6D-6040-42AF-9644-9B24AC2FCCEF}"/>
      </w:docPartPr>
      <w:docPartBody>
        <w:p w:rsidR="00000000" w:rsidRDefault="00035872">
          <w:pPr>
            <w:pStyle w:val="ED2EE50EC4E947B58495CF4789B94F9B"/>
          </w:pPr>
          <w:r>
            <w:t>Founded in</w:t>
          </w:r>
        </w:p>
      </w:docPartBody>
    </w:docPart>
    <w:docPart>
      <w:docPartPr>
        <w:name w:val="E6391CD2468A427D88C5367B266FE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C03E9-B009-4468-9818-E226A56BEFF5}"/>
      </w:docPartPr>
      <w:docPartBody>
        <w:p w:rsidR="00000000" w:rsidRDefault="00035872">
          <w:pPr>
            <w:pStyle w:val="E6391CD2468A427D88C5367B266FE334"/>
          </w:pPr>
          <w:r w:rsidRPr="002D3815">
            <w:rPr>
              <w:rStyle w:val="SubtleReference"/>
            </w:rPr>
            <w:t>Year</w:t>
          </w:r>
        </w:p>
      </w:docPartBody>
    </w:docPart>
    <w:docPart>
      <w:docPartPr>
        <w:name w:val="2F5F3A637D4246219547CDD922D24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D9ABD-FAF6-465B-9F4C-9174F125C712}"/>
      </w:docPartPr>
      <w:docPartBody>
        <w:p w:rsidR="00000000" w:rsidRDefault="00035872">
          <w:pPr>
            <w:pStyle w:val="2F5F3A637D4246219547CDD922D245A9"/>
          </w:pPr>
          <w:r w:rsidRPr="008C6184">
            <w:t>Company Name</w:t>
          </w:r>
        </w:p>
      </w:docPartBody>
    </w:docPart>
    <w:docPart>
      <w:docPartPr>
        <w:name w:val="9E0A45A893634B72BD491E24DDE50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8B546-4648-48F9-BAB7-21F69B5BF0E6}"/>
      </w:docPartPr>
      <w:docPartBody>
        <w:p w:rsidR="00000000" w:rsidRDefault="00035872">
          <w:pPr>
            <w:pStyle w:val="9E0A45A893634B72BD491E24DDE50AE1"/>
          </w:pPr>
          <w:r>
            <w:t>Nasdaq</w:t>
          </w:r>
        </w:p>
      </w:docPartBody>
    </w:docPart>
    <w:docPart>
      <w:docPartPr>
        <w:name w:val="088174B2C1D24E0CB074B9DAF525F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2B1D1-A41C-4C53-803D-36CF2096A3BF}"/>
      </w:docPartPr>
      <w:docPartBody>
        <w:p w:rsidR="00000000" w:rsidRDefault="00035872">
          <w:pPr>
            <w:pStyle w:val="088174B2C1D24E0CB074B9DAF525F74F"/>
          </w:pPr>
          <w:r w:rsidRPr="002D3815">
            <w:rPr>
              <w:rStyle w:val="SubtleReference"/>
            </w:rPr>
            <w:t>SYMBOL</w:t>
          </w:r>
        </w:p>
      </w:docPartBody>
    </w:docPart>
    <w:docPart>
      <w:docPartPr>
        <w:name w:val="AD6AF47910A04A2A899AE544896C7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FE525-8D13-4764-8F86-1C0EF444EABA}"/>
      </w:docPartPr>
      <w:docPartBody>
        <w:p w:rsidR="00000000" w:rsidRDefault="00035872">
          <w:pPr>
            <w:pStyle w:val="AD6AF47910A04A2A899AE544896C77E3"/>
          </w:pPr>
          <w:r>
            <w:t>is the worldwide leader in</w:t>
          </w:r>
        </w:p>
      </w:docPartBody>
    </w:docPart>
    <w:docPart>
      <w:docPartPr>
        <w:name w:val="1F491531CEFF471E8C88696C8593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2941B-4E93-419E-AA44-6233D50AC9D8}"/>
      </w:docPartPr>
      <w:docPartBody>
        <w:p w:rsidR="00000000" w:rsidRDefault="00035872">
          <w:pPr>
            <w:pStyle w:val="1F491531CEFF471E8C88696C85936278"/>
          </w:pPr>
          <w:r w:rsidRPr="002D3815">
            <w:rPr>
              <w:rStyle w:val="SubtleReference"/>
            </w:rPr>
            <w:t>business</w:t>
          </w:r>
        </w:p>
      </w:docPartBody>
    </w:docPart>
    <w:docPart>
      <w:docPartPr>
        <w:name w:val="396525B6A472441D83AFBBBA4CF66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D2AB8-BFD9-4AEF-9F65-EB520F151B9C}"/>
      </w:docPartPr>
      <w:docPartBody>
        <w:p w:rsidR="00000000" w:rsidRDefault="00035872">
          <w:pPr>
            <w:pStyle w:val="396525B6A472441D83AFBBBA4CF6602F"/>
          </w:pPr>
          <w:r>
            <w:t>The company o</w:t>
          </w:r>
          <w:r>
            <w:t>ffers a wide range of products and services designed to</w:t>
          </w:r>
        </w:p>
      </w:docPartBody>
    </w:docPart>
    <w:docPart>
      <w:docPartPr>
        <w:name w:val="3B34DA36D4204307AC3E257048981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D6C56-9795-4814-AC61-CCFB60CE0A16}"/>
      </w:docPartPr>
      <w:docPartBody>
        <w:p w:rsidR="00000000" w:rsidRDefault="00035872">
          <w:pPr>
            <w:pStyle w:val="3B34DA36D4204307AC3E257048981DFF"/>
          </w:pPr>
          <w:r w:rsidRPr="002D3815">
            <w:rPr>
              <w:rStyle w:val="SubtleReference"/>
            </w:rPr>
            <w:t>mission</w:t>
          </w:r>
        </w:p>
      </w:docPartBody>
    </w:docPart>
    <w:docPart>
      <w:docPartPr>
        <w:name w:val="0D5840B0B96241DCA6724B778E1A0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44850-6A20-4A52-8166-30D0E3A0A4C1}"/>
      </w:docPartPr>
      <w:docPartBody>
        <w:p w:rsidR="00000000" w:rsidRDefault="00035872">
          <w:pPr>
            <w:pStyle w:val="0D5840B0B96241DCA6724B778E1A0EE6"/>
          </w:pPr>
          <w:r>
            <w:t>###</w:t>
          </w:r>
        </w:p>
      </w:docPartBody>
    </w:docPart>
    <w:docPart>
      <w:docPartPr>
        <w:name w:val="48146D3DE7E84BD290F6E39EC8036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D25CE-1629-4623-A220-C14EFF18CE14}"/>
      </w:docPartPr>
      <w:docPartBody>
        <w:p w:rsidR="00000000" w:rsidRDefault="00035872">
          <w:pPr>
            <w:pStyle w:val="48146D3DE7E84BD290F6E39EC803626E"/>
          </w:pPr>
          <w:r w:rsidRPr="008C6184">
            <w:t>Company Name</w:t>
          </w:r>
        </w:p>
      </w:docPartBody>
    </w:docPart>
    <w:docPart>
      <w:docPartPr>
        <w:name w:val="46072ACEB3974B56AEE920CFA552D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B270E-5A88-4289-B6D6-66538655B0B1}"/>
      </w:docPartPr>
      <w:docPartBody>
        <w:p w:rsidR="00000000" w:rsidRDefault="00035872">
          <w:pPr>
            <w:pStyle w:val="46072ACEB3974B56AEE920CFA552D574"/>
          </w:pPr>
          <w:r>
            <w:t>and</w:t>
          </w:r>
        </w:p>
      </w:docPartBody>
    </w:docPart>
    <w:docPart>
      <w:docPartPr>
        <w:name w:val="399377B99B4847F4B264DDAFC291E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2E9A5-0016-46C5-B9F4-4426115727E4}"/>
      </w:docPartPr>
      <w:docPartBody>
        <w:p w:rsidR="00000000" w:rsidRDefault="00035872">
          <w:pPr>
            <w:pStyle w:val="399377B99B4847F4B264DDAFC291EDB0"/>
          </w:pPr>
          <w:r>
            <w:t>Product</w:t>
          </w:r>
        </w:p>
      </w:docPartBody>
    </w:docPart>
    <w:docPart>
      <w:docPartPr>
        <w:name w:val="C8F7CAA3B0224792A789D2A4AD2FC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44B0B-A007-4824-8FE0-C6F28D6597D2}"/>
      </w:docPartPr>
      <w:docPartBody>
        <w:p w:rsidR="00000000" w:rsidRDefault="00035872">
          <w:pPr>
            <w:pStyle w:val="C8F7CAA3B0224792A789D2A4AD2FC1CE"/>
          </w:pPr>
          <w:r>
            <w:t>are either registered trademarks or trademarks of</w:t>
          </w:r>
        </w:p>
      </w:docPartBody>
    </w:docPart>
    <w:docPart>
      <w:docPartPr>
        <w:name w:val="2DFC8BCB89C5496E83DFC6865CC9E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79784-6C53-4CD0-A635-55F6F5990F1D}"/>
      </w:docPartPr>
      <w:docPartBody>
        <w:p w:rsidR="00000000" w:rsidRDefault="00035872">
          <w:pPr>
            <w:pStyle w:val="2DFC8BCB89C5496E83DFC6865CC9EEE3"/>
          </w:pPr>
          <w:r w:rsidRPr="008C6184">
            <w:t>Company Name</w:t>
          </w:r>
        </w:p>
      </w:docPartBody>
    </w:docPart>
    <w:docPart>
      <w:docPartPr>
        <w:name w:val="5DD68514DE2A464C91A6DA82FAFA4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739C6-0457-4391-88CB-5B611D431BE5}"/>
      </w:docPartPr>
      <w:docPartBody>
        <w:p w:rsidR="00000000" w:rsidRDefault="00035872">
          <w:pPr>
            <w:pStyle w:val="5DD68514DE2A464C91A6DA82FAFA4491"/>
          </w:pPr>
          <w:r>
            <w:t>in the United States and/or other countries.</w:t>
          </w:r>
        </w:p>
      </w:docPartBody>
    </w:docPart>
    <w:docPart>
      <w:docPartPr>
        <w:name w:val="E1F4FE49016549A58F2A615E393BE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62C1C-BED4-441D-AC7B-237CD23C151F}"/>
      </w:docPartPr>
      <w:docPartBody>
        <w:p w:rsidR="00000000" w:rsidRDefault="00035872">
          <w:pPr>
            <w:pStyle w:val="E1F4FE49016549A58F2A615E393BE4D0"/>
          </w:pPr>
          <w:r>
            <w:t>The names of actual companies and products mentioned herein may be the trad</w:t>
          </w:r>
          <w:r>
            <w:t>emarks of their respective owners.</w:t>
          </w:r>
        </w:p>
      </w:docPartBody>
    </w:docPart>
    <w:docPart>
      <w:docPartPr>
        <w:name w:val="B1707A40FCC64C13B915B68385714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17FB7-153F-490A-B03C-FC04EC87CA4D}"/>
      </w:docPartPr>
      <w:docPartBody>
        <w:p w:rsidR="00000000" w:rsidRDefault="00035872">
          <w:pPr>
            <w:pStyle w:val="B1707A40FCC64C13B915B68385714421"/>
          </w:pPr>
          <w:r>
            <w:t>For more information, press only:</w:t>
          </w:r>
        </w:p>
      </w:docPartBody>
    </w:docPart>
    <w:docPart>
      <w:docPartPr>
        <w:name w:val="F810F27F23D54B21AFB499A350C78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F1957-D9FD-4766-A2E8-ABB867E1B192}"/>
      </w:docPartPr>
      <w:docPartBody>
        <w:p w:rsidR="00000000" w:rsidRDefault="00035872">
          <w:pPr>
            <w:pStyle w:val="F810F27F23D54B21AFB499A350C7868A"/>
          </w:pPr>
          <w:r>
            <w:t>PR Contact Name</w:t>
          </w:r>
        </w:p>
      </w:docPartBody>
    </w:docPart>
    <w:docPart>
      <w:docPartPr>
        <w:name w:val="3FF265E4DC0F4B45A8BFB1F52073D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4B0B0-F903-46CF-AF10-E588B05AE2A0}"/>
      </w:docPartPr>
      <w:docPartBody>
        <w:p w:rsidR="00000000" w:rsidRDefault="00035872">
          <w:pPr>
            <w:pStyle w:val="3FF265E4DC0F4B45A8BFB1F52073D1A8"/>
          </w:pPr>
          <w:r>
            <w:t>Phone number</w:t>
          </w:r>
        </w:p>
      </w:docPartBody>
    </w:docPart>
    <w:docPart>
      <w:docPartPr>
        <w:name w:val="EABB3DA241A54143812CC60546D9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B03E7-B0F7-483C-B47F-79A4A21A14DB}"/>
      </w:docPartPr>
      <w:docPartBody>
        <w:p w:rsidR="00000000" w:rsidRDefault="00035872">
          <w:pPr>
            <w:pStyle w:val="EABB3DA241A54143812CC60546D9A082"/>
          </w:pPr>
          <w:r>
            <w:t>Email</w:t>
          </w:r>
        </w:p>
      </w:docPartBody>
    </w:docPart>
    <w:docPart>
      <w:docPartPr>
        <w:name w:val="9FCD153959524D3B92BE433FFACF1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543F2-E7DE-48F9-AB28-700125E3E006}"/>
      </w:docPartPr>
      <w:docPartBody>
        <w:p w:rsidR="00000000" w:rsidRDefault="00035872">
          <w:pPr>
            <w:pStyle w:val="9FCD153959524D3B92BE433FFACF1D52"/>
          </w:pPr>
          <w:r>
            <w:t>For more information on</w:t>
          </w:r>
        </w:p>
      </w:docPartBody>
    </w:docPart>
    <w:docPart>
      <w:docPartPr>
        <w:name w:val="913C25F0225C4FC5856C57C72E870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CCC97-7ED2-4315-A7AE-362DBCB2C831}"/>
      </w:docPartPr>
      <w:docPartBody>
        <w:p w:rsidR="00000000" w:rsidRDefault="00035872">
          <w:pPr>
            <w:pStyle w:val="913C25F0225C4FC5856C57C72E870A6A"/>
          </w:pPr>
          <w:r>
            <w:t>Product</w:t>
          </w:r>
        </w:p>
      </w:docPartBody>
    </w:docPart>
    <w:docPart>
      <w:docPartPr>
        <w:name w:val="75E0B621310C4CA98CBD875F56C11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3A48D-AC3B-4699-83F0-B4189DCCBB23}"/>
      </w:docPartPr>
      <w:docPartBody>
        <w:p w:rsidR="00000000" w:rsidRDefault="00035872">
          <w:pPr>
            <w:pStyle w:val="75E0B621310C4CA98CBD875F56C11B7D"/>
          </w:pPr>
          <w:r>
            <w:t>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72"/>
    <w:rsid w:val="0003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5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B165C265D049D689B30FC8F6D8C10F">
    <w:name w:val="CCB165C265D049D689B30FC8F6D8C10F"/>
  </w:style>
  <w:style w:type="paragraph" w:customStyle="1" w:styleId="DB0AFACF34C84604A2733E28560D38E5">
    <w:name w:val="DB0AFACF34C84604A2733E28560D38E5"/>
  </w:style>
  <w:style w:type="paragraph" w:customStyle="1" w:styleId="49027BA4EBAD4721A3370BF5E3B69A25">
    <w:name w:val="49027BA4EBAD4721A3370BF5E3B69A25"/>
  </w:style>
  <w:style w:type="paragraph" w:customStyle="1" w:styleId="0564D7D8F3D24DB281DF4DAF1675DBFA">
    <w:name w:val="0564D7D8F3D24DB281DF4DAF1675DBFA"/>
  </w:style>
  <w:style w:type="paragraph" w:customStyle="1" w:styleId="B3A7FB55F20F48E2BD0AA2D82A1BDA68">
    <w:name w:val="B3A7FB55F20F48E2BD0AA2D82A1BDA68"/>
  </w:style>
  <w:style w:type="paragraph" w:customStyle="1" w:styleId="9EF73ACF98F5484CB5E235C9C4F59123">
    <w:name w:val="9EF73ACF98F5484CB5E235C9C4F59123"/>
  </w:style>
  <w:style w:type="paragraph" w:customStyle="1" w:styleId="669BFC69712F452FAA455779414FEAE3">
    <w:name w:val="669BFC69712F452FAA455779414FEAE3"/>
  </w:style>
  <w:style w:type="character" w:styleId="Strong">
    <w:name w:val="Strong"/>
    <w:basedOn w:val="DefaultParagraphFont"/>
    <w:uiPriority w:val="4"/>
    <w:unhideWhenUsed/>
    <w:qFormat/>
    <w:rPr>
      <w:b/>
      <w:bCs/>
      <w:i/>
    </w:rPr>
  </w:style>
  <w:style w:type="paragraph" w:customStyle="1" w:styleId="22EC004E373B4ED18341F97F7F772129">
    <w:name w:val="22EC004E373B4ED18341F97F7F772129"/>
  </w:style>
  <w:style w:type="paragraph" w:customStyle="1" w:styleId="881BA3B56818401CB738F75630BC1F9E">
    <w:name w:val="881BA3B56818401CB738F75630BC1F9E"/>
  </w:style>
  <w:style w:type="paragraph" w:customStyle="1" w:styleId="B834119D4812454AA42B31855847C207">
    <w:name w:val="B834119D4812454AA42B31855847C207"/>
  </w:style>
  <w:style w:type="paragraph" w:customStyle="1" w:styleId="DF19E3C7794F4168B9D9CDD9CF94552C">
    <w:name w:val="DF19E3C7794F4168B9D9CDD9CF94552C"/>
  </w:style>
  <w:style w:type="paragraph" w:customStyle="1" w:styleId="3122C88415494D98A27121CCD58EFD99">
    <w:name w:val="3122C88415494D98A27121CCD58EFD99"/>
  </w:style>
  <w:style w:type="paragraph" w:customStyle="1" w:styleId="F979E2003058466F941A273155B3368B">
    <w:name w:val="F979E2003058466F941A273155B3368B"/>
  </w:style>
  <w:style w:type="paragraph" w:customStyle="1" w:styleId="B8FE61AF33D84D3AAE10FB366F62C623">
    <w:name w:val="B8FE61AF33D84D3AAE10FB366F62C623"/>
  </w:style>
  <w:style w:type="paragraph" w:customStyle="1" w:styleId="A2FCCB45082F41AF98DFC799B8AD24E9">
    <w:name w:val="A2FCCB45082F41AF98DFC799B8AD24E9"/>
  </w:style>
  <w:style w:type="character" w:styleId="SubtleReference">
    <w:name w:val="Subtle Reference"/>
    <w:basedOn w:val="DefaultParagraphFont"/>
    <w:uiPriority w:val="5"/>
    <w:qFormat/>
    <w:rPr>
      <w:caps w:val="0"/>
      <w:smallCaps w:val="0"/>
      <w:color w:val="5A5A5A" w:themeColor="text1" w:themeTint="A5"/>
    </w:rPr>
  </w:style>
  <w:style w:type="paragraph" w:customStyle="1" w:styleId="EE2FD82A7FD74488A7EB4A894F177E8B">
    <w:name w:val="EE2FD82A7FD74488A7EB4A894F177E8B"/>
  </w:style>
  <w:style w:type="paragraph" w:customStyle="1" w:styleId="DC7DF294B01E4EFAACD0EC89CAED2EFF">
    <w:name w:val="DC7DF294B01E4EFAACD0EC89CAED2EFF"/>
  </w:style>
  <w:style w:type="paragraph" w:customStyle="1" w:styleId="0B746D306B824EB089600CD79E1A53DE">
    <w:name w:val="0B746D306B824EB089600CD79E1A53DE"/>
  </w:style>
  <w:style w:type="paragraph" w:customStyle="1" w:styleId="9519FEBB7AFA44D3843114E8AE2905B5">
    <w:name w:val="9519FEBB7AFA44D3843114E8AE2905B5"/>
  </w:style>
  <w:style w:type="paragraph" w:customStyle="1" w:styleId="ECB5DBBD27424779822A364926D832BE">
    <w:name w:val="ECB5DBBD27424779822A364926D832BE"/>
  </w:style>
  <w:style w:type="paragraph" w:customStyle="1" w:styleId="6547BE2BF1404F44B8DD4D9B6EBFE216">
    <w:name w:val="6547BE2BF1404F44B8DD4D9B6EBFE216"/>
  </w:style>
  <w:style w:type="paragraph" w:customStyle="1" w:styleId="7AAC3DA794B24CB68544369DF5BFCC5F">
    <w:name w:val="7AAC3DA794B24CB68544369DF5BFCC5F"/>
  </w:style>
  <w:style w:type="paragraph" w:customStyle="1" w:styleId="4062D0C23FFA46ADB5BB72C03E968DF0">
    <w:name w:val="4062D0C23FFA46ADB5BB72C03E968DF0"/>
  </w:style>
  <w:style w:type="paragraph" w:customStyle="1" w:styleId="8E999602891B464282463D7C27780EA7">
    <w:name w:val="8E999602891B464282463D7C27780EA7"/>
  </w:style>
  <w:style w:type="paragraph" w:customStyle="1" w:styleId="2638A9C599C34B278BBF5ED40115B76D">
    <w:name w:val="2638A9C599C34B278BBF5ED40115B76D"/>
  </w:style>
  <w:style w:type="paragraph" w:customStyle="1" w:styleId="4897FEAED3204BF0A9C65DF7804406BC">
    <w:name w:val="4897FEAED3204BF0A9C65DF7804406BC"/>
  </w:style>
  <w:style w:type="paragraph" w:customStyle="1" w:styleId="658F309D4DFE40939909D7FFF63A42BE">
    <w:name w:val="658F309D4DFE40939909D7FFF63A42BE"/>
  </w:style>
  <w:style w:type="paragraph" w:customStyle="1" w:styleId="536C6A4E6DF546B1A4025D031ADBD04C">
    <w:name w:val="536C6A4E6DF546B1A4025D031ADBD04C"/>
  </w:style>
  <w:style w:type="paragraph" w:customStyle="1" w:styleId="50F71E09CA5B490CAA2D03FF0D59FA93">
    <w:name w:val="50F71E09CA5B490CAA2D03FF0D59FA93"/>
  </w:style>
  <w:style w:type="paragraph" w:customStyle="1" w:styleId="8E270FF22CE64517BEC8D5BCBB37E919">
    <w:name w:val="8E270FF22CE64517BEC8D5BCBB37E919"/>
  </w:style>
  <w:style w:type="paragraph" w:customStyle="1" w:styleId="F28F4411AC134B50B05F72DB80E8B9D0">
    <w:name w:val="F28F4411AC134B50B05F72DB80E8B9D0"/>
  </w:style>
  <w:style w:type="paragraph" w:customStyle="1" w:styleId="D2FF6DC9273248FB9EC118A18E14C3B5">
    <w:name w:val="D2FF6DC9273248FB9EC118A18E14C3B5"/>
  </w:style>
  <w:style w:type="paragraph" w:customStyle="1" w:styleId="D70F0128E06E4CE58EC77A8D0A74E639">
    <w:name w:val="D70F0128E06E4CE58EC77A8D0A74E639"/>
  </w:style>
  <w:style w:type="paragraph" w:customStyle="1" w:styleId="8AD4E15DDBB5476ABD6220014FD410D5">
    <w:name w:val="8AD4E15DDBB5476ABD6220014FD410D5"/>
  </w:style>
  <w:style w:type="paragraph" w:customStyle="1" w:styleId="3E140B468A76419EA891CD069C92222C">
    <w:name w:val="3E140B468A76419EA891CD069C92222C"/>
  </w:style>
  <w:style w:type="paragraph" w:customStyle="1" w:styleId="2F4C3DD7D2D5447FB5A6461AFC5DD4C1">
    <w:name w:val="2F4C3DD7D2D5447FB5A6461AFC5DD4C1"/>
  </w:style>
  <w:style w:type="paragraph" w:customStyle="1" w:styleId="3197740363D54E42A25881CAB5F7F1FE">
    <w:name w:val="3197740363D54E42A25881CAB5F7F1FE"/>
  </w:style>
  <w:style w:type="paragraph" w:customStyle="1" w:styleId="DB81DBC088904DA39094F6517FB7B0E4">
    <w:name w:val="DB81DBC088904DA39094F6517FB7B0E4"/>
  </w:style>
  <w:style w:type="paragraph" w:customStyle="1" w:styleId="C175A4B9D2864CCBA508FA67E5399C6B">
    <w:name w:val="C175A4B9D2864CCBA508FA67E5399C6B"/>
  </w:style>
  <w:style w:type="paragraph" w:customStyle="1" w:styleId="200CF0729C444E91AF0861B47FE976FF">
    <w:name w:val="200CF0729C444E91AF0861B47FE976FF"/>
  </w:style>
  <w:style w:type="paragraph" w:customStyle="1" w:styleId="27757A0B16AE49C581D88A19914A83E7">
    <w:name w:val="27757A0B16AE49C581D88A19914A83E7"/>
  </w:style>
  <w:style w:type="paragraph" w:customStyle="1" w:styleId="7D13EA46CC964473BCD827103EED4CDB">
    <w:name w:val="7D13EA46CC964473BCD827103EED4CDB"/>
  </w:style>
  <w:style w:type="paragraph" w:customStyle="1" w:styleId="8762E81A648E498A934D8A701A87026D">
    <w:name w:val="8762E81A648E498A934D8A701A87026D"/>
  </w:style>
  <w:style w:type="paragraph" w:customStyle="1" w:styleId="815F5357B4554D868C7A602AB314F5F7">
    <w:name w:val="815F5357B4554D868C7A602AB314F5F7"/>
  </w:style>
  <w:style w:type="paragraph" w:customStyle="1" w:styleId="366280F8C51F4038AD3EEB5EB46F7782">
    <w:name w:val="366280F8C51F4038AD3EEB5EB46F7782"/>
  </w:style>
  <w:style w:type="paragraph" w:customStyle="1" w:styleId="D4867476ABD542E6A939296793C60B52">
    <w:name w:val="D4867476ABD542E6A939296793C60B52"/>
  </w:style>
  <w:style w:type="paragraph" w:customStyle="1" w:styleId="DBCA908D39B445CBA765A4AA721E284B">
    <w:name w:val="DBCA908D39B445CBA765A4AA721E284B"/>
  </w:style>
  <w:style w:type="paragraph" w:customStyle="1" w:styleId="3F30903DB9424487A83272F4399BD23B">
    <w:name w:val="3F30903DB9424487A83272F4399BD23B"/>
  </w:style>
  <w:style w:type="paragraph" w:customStyle="1" w:styleId="97A54CE319AF4BBBAB22F4F5B2F213BB">
    <w:name w:val="97A54CE319AF4BBBAB22F4F5B2F213BB"/>
  </w:style>
  <w:style w:type="paragraph" w:customStyle="1" w:styleId="B818611F6EA44D7CA956E6522A53297C">
    <w:name w:val="B818611F6EA44D7CA956E6522A53297C"/>
  </w:style>
  <w:style w:type="paragraph" w:customStyle="1" w:styleId="745B183EE68C4E52A728E6F24FDD737D">
    <w:name w:val="745B183EE68C4E52A728E6F24FDD737D"/>
  </w:style>
  <w:style w:type="paragraph" w:customStyle="1" w:styleId="89D31FFE225E4B5D90D9B273EEC8ACE7">
    <w:name w:val="89D31FFE225E4B5D90D9B273EEC8ACE7"/>
  </w:style>
  <w:style w:type="paragraph" w:customStyle="1" w:styleId="ED2EE50EC4E947B58495CF4789B94F9B">
    <w:name w:val="ED2EE50EC4E947B58495CF4789B94F9B"/>
  </w:style>
  <w:style w:type="paragraph" w:customStyle="1" w:styleId="E6391CD2468A427D88C5367B266FE334">
    <w:name w:val="E6391CD2468A427D88C5367B266FE334"/>
  </w:style>
  <w:style w:type="paragraph" w:customStyle="1" w:styleId="2F5F3A637D4246219547CDD922D245A9">
    <w:name w:val="2F5F3A637D4246219547CDD922D245A9"/>
  </w:style>
  <w:style w:type="paragraph" w:customStyle="1" w:styleId="9E0A45A893634B72BD491E24DDE50AE1">
    <w:name w:val="9E0A45A893634B72BD491E24DDE50AE1"/>
  </w:style>
  <w:style w:type="paragraph" w:customStyle="1" w:styleId="088174B2C1D24E0CB074B9DAF525F74F">
    <w:name w:val="088174B2C1D24E0CB074B9DAF525F74F"/>
  </w:style>
  <w:style w:type="paragraph" w:customStyle="1" w:styleId="AD6AF47910A04A2A899AE544896C77E3">
    <w:name w:val="AD6AF47910A04A2A899AE544896C77E3"/>
  </w:style>
  <w:style w:type="paragraph" w:customStyle="1" w:styleId="1F491531CEFF471E8C88696C85936278">
    <w:name w:val="1F491531CEFF471E8C88696C85936278"/>
  </w:style>
  <w:style w:type="paragraph" w:customStyle="1" w:styleId="396525B6A472441D83AFBBBA4CF6602F">
    <w:name w:val="396525B6A472441D83AFBBBA4CF6602F"/>
  </w:style>
  <w:style w:type="paragraph" w:customStyle="1" w:styleId="3B34DA36D4204307AC3E257048981DFF">
    <w:name w:val="3B34DA36D4204307AC3E257048981DFF"/>
  </w:style>
  <w:style w:type="paragraph" w:customStyle="1" w:styleId="0D5840B0B96241DCA6724B778E1A0EE6">
    <w:name w:val="0D5840B0B96241DCA6724B778E1A0EE6"/>
  </w:style>
  <w:style w:type="paragraph" w:customStyle="1" w:styleId="48146D3DE7E84BD290F6E39EC803626E">
    <w:name w:val="48146D3DE7E84BD290F6E39EC803626E"/>
  </w:style>
  <w:style w:type="paragraph" w:customStyle="1" w:styleId="46072ACEB3974B56AEE920CFA552D574">
    <w:name w:val="46072ACEB3974B56AEE920CFA552D574"/>
  </w:style>
  <w:style w:type="paragraph" w:customStyle="1" w:styleId="399377B99B4847F4B264DDAFC291EDB0">
    <w:name w:val="399377B99B4847F4B264DDAFC291EDB0"/>
  </w:style>
  <w:style w:type="paragraph" w:customStyle="1" w:styleId="C8F7CAA3B0224792A789D2A4AD2FC1CE">
    <w:name w:val="C8F7CAA3B0224792A789D2A4AD2FC1CE"/>
  </w:style>
  <w:style w:type="paragraph" w:customStyle="1" w:styleId="2DFC8BCB89C5496E83DFC6865CC9EEE3">
    <w:name w:val="2DFC8BCB89C5496E83DFC6865CC9EEE3"/>
  </w:style>
  <w:style w:type="paragraph" w:customStyle="1" w:styleId="5DD68514DE2A464C91A6DA82FAFA4491">
    <w:name w:val="5DD68514DE2A464C91A6DA82FAFA4491"/>
  </w:style>
  <w:style w:type="paragraph" w:customStyle="1" w:styleId="E1F4FE49016549A58F2A615E393BE4D0">
    <w:name w:val="E1F4FE49016549A58F2A615E393BE4D0"/>
  </w:style>
  <w:style w:type="paragraph" w:customStyle="1" w:styleId="B1707A40FCC64C13B915B68385714421">
    <w:name w:val="B1707A40FCC64C13B915B68385714421"/>
  </w:style>
  <w:style w:type="paragraph" w:customStyle="1" w:styleId="F810F27F23D54B21AFB499A350C7868A">
    <w:name w:val="F810F27F23D54B21AFB499A350C7868A"/>
  </w:style>
  <w:style w:type="paragraph" w:customStyle="1" w:styleId="3FF265E4DC0F4B45A8BFB1F52073D1A8">
    <w:name w:val="3FF265E4DC0F4B45A8BFB1F52073D1A8"/>
  </w:style>
  <w:style w:type="paragraph" w:customStyle="1" w:styleId="EABB3DA241A54143812CC60546D9A082">
    <w:name w:val="EABB3DA241A54143812CC60546D9A082"/>
  </w:style>
  <w:style w:type="paragraph" w:customStyle="1" w:styleId="9FCD153959524D3B92BE433FFACF1D52">
    <w:name w:val="9FCD153959524D3B92BE433FFACF1D52"/>
  </w:style>
  <w:style w:type="paragraph" w:customStyle="1" w:styleId="913C25F0225C4FC5856C57C72E870A6A">
    <w:name w:val="913C25F0225C4FC5856C57C72E870A6A"/>
  </w:style>
  <w:style w:type="paragraph" w:customStyle="1" w:styleId="75E0B621310C4CA98CBD875F56C11B7D">
    <w:name w:val="75E0B621310C4CA98CBD875F56C11B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Press release with product announcement</Template>
  <TotalTime>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description/>
  <cp:lastModifiedBy>Muhammad Khalid Farooq</cp:lastModifiedBy>
  <cp:revision>1</cp:revision>
  <dcterms:created xsi:type="dcterms:W3CDTF">2020-01-27T07:57:00Z</dcterms:created>
  <dcterms:modified xsi:type="dcterms:W3CDTF">2020-01-27T07:59:00Z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TC010178311033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